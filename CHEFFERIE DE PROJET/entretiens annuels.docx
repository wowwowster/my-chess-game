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71B24" w14:textId="77777777" w:rsidR="00AC5954" w:rsidRDefault="00AC5954" w:rsidP="00AC5954">
      <w:pPr>
        <w:pStyle w:val="Titre1"/>
      </w:pPr>
      <w:r>
        <w:t>Entretien annuels</w:t>
      </w:r>
    </w:p>
    <w:p w14:paraId="50F8FE8E" w14:textId="77777777" w:rsidR="00AC5954" w:rsidRDefault="00AC5954" w:rsidP="00AC5954">
      <w:pPr>
        <w:rPr>
          <w:lang w:val="en-US"/>
        </w:rPr>
      </w:pPr>
      <w:r>
        <w:rPr>
          <w:lang w:val="en-US"/>
        </w:rPr>
        <w:t>□</w:t>
      </w:r>
      <w:r>
        <w:rPr>
          <w:lang w:val="en-US"/>
        </w:rPr>
        <w:tab/>
      </w:r>
      <w:r w:rsidRPr="00941653">
        <w:rPr>
          <w:b/>
          <w:bCs/>
          <w:u w:val="single"/>
          <w:lang w:val="en-US"/>
        </w:rPr>
        <w:t>Dorian</w:t>
      </w:r>
    </w:p>
    <w:p w14:paraId="7B4A7C8D" w14:textId="77777777" w:rsidR="00AC5954" w:rsidRDefault="00AC5954" w:rsidP="00AC5954">
      <w:pPr>
        <w:rPr>
          <w:lang w:val="en-US"/>
        </w:rPr>
      </w:pPr>
      <w:r>
        <w:rPr>
          <w:lang w:val="en-US"/>
        </w:rPr>
        <w:t>On lui propose 40ke fixe plus 1,5 ke variable</w:t>
      </w:r>
    </w:p>
    <w:p w14:paraId="73992DCC" w14:textId="77777777" w:rsidR="00AC5954" w:rsidRPr="00511431" w:rsidRDefault="00AC5954" w:rsidP="00AC5954">
      <w:pPr>
        <w:rPr>
          <w:lang w:val="en-US"/>
        </w:rPr>
      </w:pPr>
      <w:r>
        <w:rPr>
          <w:lang w:val="en-US"/>
        </w:rPr>
        <w:t>Il souhaite 42 ke</w:t>
      </w:r>
    </w:p>
    <w:p w14:paraId="567EDF9F" w14:textId="77777777" w:rsidR="00AC5954" w:rsidRDefault="00AC5954" w:rsidP="00AC5954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lang w:eastAsia="fr-FR"/>
        </w:rPr>
      </w:pPr>
    </w:p>
    <w:p w14:paraId="5C55C1FC" w14:textId="77777777" w:rsidR="00AC5954" w:rsidRPr="00A94996" w:rsidRDefault="00AC5954" w:rsidP="00AC5954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color w:val="auto"/>
          <w:sz w:val="21"/>
          <w:szCs w:val="21"/>
          <w:lang w:eastAsia="fr-FR"/>
        </w:rPr>
        <w:t xml:space="preserve">□ </w:t>
      </w:r>
      <w:r w:rsidRPr="00A94996">
        <w:rPr>
          <w:rFonts w:ascii="Segoe UI" w:eastAsia="Times New Roman" w:hAnsi="Segoe UI" w:cs="Segoe UI"/>
          <w:color w:val="auto"/>
          <w:sz w:val="21"/>
          <w:szCs w:val="21"/>
          <w:lang w:eastAsia="fr-FR"/>
        </w:rPr>
        <w:t>on part sur 20% de correct pour un bon profil (ex : dorian)</w:t>
      </w:r>
    </w:p>
    <w:p w14:paraId="60FFB79D" w14:textId="77777777" w:rsidR="00AC5954" w:rsidRPr="0003422D" w:rsidRDefault="00AC5954" w:rsidP="00AC5954">
      <w:pPr>
        <w:spacing w:after="0" w:line="240" w:lineRule="auto"/>
        <w:rPr>
          <w:rFonts w:ascii="Segoe UI" w:eastAsia="Times New Roman" w:hAnsi="Segoe UI" w:cs="Segoe UI"/>
          <w:color w:val="auto"/>
          <w:sz w:val="21"/>
          <w:szCs w:val="21"/>
          <w:lang w:eastAsia="fr-FR"/>
        </w:rPr>
      </w:pPr>
      <w:r w:rsidRPr="00A94996">
        <w:rPr>
          <w:rFonts w:ascii="Segoe UI" w:eastAsia="Times New Roman" w:hAnsi="Segoe UI" w:cs="Segoe UI"/>
          <w:color w:val="auto"/>
          <w:sz w:val="21"/>
          <w:szCs w:val="21"/>
          <w:lang w:eastAsia="fr-FR"/>
        </w:rPr>
        <w:t>et sur 20% de "à améliorer" pour un profil satisfaisant mais pas optimal (ex gallou)</w:t>
      </w:r>
    </w:p>
    <w:p w14:paraId="4D33DE6C" w14:textId="704A206E" w:rsidR="00D25A33" w:rsidRDefault="00D25A33" w:rsidP="00AC5954"/>
    <w:p w14:paraId="66CB0755" w14:textId="6967245C" w:rsidR="004A167D" w:rsidRDefault="004A167D" w:rsidP="00AC5954">
      <w:r>
        <w:t xml:space="preserve">□ </w:t>
      </w:r>
      <w:r w:rsidRPr="004A167D">
        <w:rPr>
          <w:b/>
          <w:bCs/>
          <w:u w:val="single"/>
        </w:rPr>
        <w:t>résultats Benoit gallou (profil moyen)</w:t>
      </w:r>
    </w:p>
    <w:p w14:paraId="0C63E2C4" w14:textId="62316C4B" w:rsidR="004A167D" w:rsidRDefault="00090013" w:rsidP="00AC5954">
      <w:bookmarkStart w:id="0" w:name="_GoBack"/>
      <w:r>
        <w:t>Sur 18 notes, on a 2 excellent + 8 performant + 5 correct + 2 àmélio</w:t>
      </w:r>
      <w:r w:rsidR="00DF49F6">
        <w:t>r</w:t>
      </w:r>
      <w:r>
        <w:t>er + 1 N/A</w:t>
      </w:r>
    </w:p>
    <w:bookmarkEnd w:id="0"/>
    <w:p w14:paraId="4D22CF3D" w14:textId="77777777" w:rsidR="004A167D" w:rsidRPr="00AC5954" w:rsidRDefault="004A167D" w:rsidP="00AC5954"/>
    <w:sectPr w:rsidR="004A167D" w:rsidRPr="00AC5954" w:rsidSect="00EC7D09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BDD816" w14:textId="77777777" w:rsidR="00AC5954" w:rsidRDefault="00AC5954" w:rsidP="0039795C">
      <w:pPr>
        <w:spacing w:after="0" w:line="240" w:lineRule="auto"/>
      </w:pPr>
      <w:r>
        <w:separator/>
      </w:r>
    </w:p>
  </w:endnote>
  <w:endnote w:type="continuationSeparator" w:id="0">
    <w:p w14:paraId="48D2EB4C" w14:textId="77777777" w:rsidR="00AC5954" w:rsidRDefault="00AC5954" w:rsidP="0039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ankGothic Lt BT">
    <w:altName w:val="Arial"/>
    <w:charset w:val="00"/>
    <w:family w:val="swiss"/>
    <w:pitch w:val="variable"/>
    <w:sig w:usb0="00000087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9B399B" w14:textId="77777777" w:rsidR="000E1576" w:rsidRPr="00853349" w:rsidRDefault="000E1576" w:rsidP="00853349">
    <w:pPr>
      <w:pStyle w:val="Pieddepage"/>
      <w:rPr>
        <w:szCs w:val="16"/>
      </w:rPr>
    </w:pP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6B94A6C3" wp14:editId="40CE68C5">
              <wp:simplePos x="0" y="0"/>
              <wp:positionH relativeFrom="page">
                <wp:posOffset>9531350</wp:posOffset>
              </wp:positionH>
              <wp:positionV relativeFrom="page">
                <wp:posOffset>6953250</wp:posOffset>
              </wp:positionV>
              <wp:extent cx="358775" cy="301625"/>
              <wp:effectExtent l="0" t="0" r="0" b="3175"/>
              <wp:wrapNone/>
              <wp:docPr id="2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358775" cy="3016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DDDD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9F4EC9" w14:textId="77777777" w:rsidR="000E1576" w:rsidRPr="00D524F2" w:rsidRDefault="000E1576" w:rsidP="004A1583">
                          <w:pPr>
                            <w:pStyle w:val="Pieddepage"/>
                            <w:pBdr>
                              <w:top w:val="single" w:sz="12" w:space="1" w:color="969696"/>
                              <w:bottom w:val="single" w:sz="48" w:space="1" w:color="969696"/>
                            </w:pBd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4A6C3"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14" o:spid="_x0000_s1026" type="#_x0000_t176" style="position:absolute;margin-left:750.5pt;margin-top:547.5pt;width:28.25pt;height: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" filled="f" fillcolor="#ddd" stroked="f" strokecolor="#737373">
              <v:textbox>
                <w:txbxContent>
                  <w:p w14:paraId="7F9F4EC9" w14:textId="77777777" w:rsidR="000E1576" w:rsidRPr="00D524F2" w:rsidRDefault="000E1576" w:rsidP="004A1583">
                    <w:pPr>
                      <w:pStyle w:val="Pieddepage"/>
                      <w:pBdr>
                        <w:top w:val="single" w:sz="12" w:space="1" w:color="969696"/>
                        <w:bottom w:val="single" w:sz="48" w:space="1" w:color="969696"/>
                      </w:pBdr>
                      <w:jc w:val="center"/>
                      <w:rPr>
                        <w:sz w:val="18"/>
                        <w:szCs w:val="18"/>
                      </w:rPr>
                    </w:pPr>
                    <w:r w:rsidRPr="00D524F2">
                      <w:rPr>
                        <w:sz w:val="18"/>
                        <w:szCs w:val="18"/>
                      </w:rPr>
                      <w:fldChar w:fldCharType="begin"/>
                    </w:r>
                    <w:r w:rsidRPr="00D524F2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D524F2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D524F2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GB" w:eastAsia="en-GB" w:bidi="ar-SA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99636FE" wp14:editId="22C8778E">
              <wp:simplePos x="0" y="0"/>
              <wp:positionH relativeFrom="page">
                <wp:posOffset>7036435</wp:posOffset>
              </wp:positionH>
              <wp:positionV relativeFrom="page">
                <wp:posOffset>9972675</wp:posOffset>
              </wp:positionV>
              <wp:extent cx="358775" cy="301625"/>
              <wp:effectExtent l="0" t="0" r="0" b="3175"/>
              <wp:wrapNone/>
              <wp:docPr id="1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21600000">
                        <a:off x="0" y="0"/>
                        <a:ext cx="358775" cy="301625"/>
                      </a:xfrm>
                      <a:prstGeom prst="flowChartAlternateProcess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DDDDD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737373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744F5A" w14:textId="77777777" w:rsidR="000E1576" w:rsidRPr="00D524F2" w:rsidRDefault="000E1576" w:rsidP="004A1583">
                          <w:pPr>
                            <w:pStyle w:val="Pieddepage"/>
                            <w:pBdr>
                              <w:top w:val="single" w:sz="12" w:space="1" w:color="969696"/>
                              <w:bottom w:val="single" w:sz="48" w:space="1" w:color="969696"/>
                            </w:pBd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instrText xml:space="preserve"> PAGE    \* MERGEFORMAT </w:instrText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D524F2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9636FE" id="AutoShape 12" o:spid="_x0000_s1027" type="#_x0000_t176" style="position:absolute;margin-left:554.05pt;margin-top:785.25pt;width:28.25pt;height:23.7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" filled="f" fillcolor="#ddd" stroked="f" strokecolor="#737373">
              <v:textbox>
                <w:txbxContent>
                  <w:p w14:paraId="61744F5A" w14:textId="77777777" w:rsidR="000E1576" w:rsidRPr="00D524F2" w:rsidRDefault="000E1576" w:rsidP="004A1583">
                    <w:pPr>
                      <w:pStyle w:val="Pieddepage"/>
                      <w:pBdr>
                        <w:top w:val="single" w:sz="12" w:space="1" w:color="969696"/>
                        <w:bottom w:val="single" w:sz="48" w:space="1" w:color="969696"/>
                      </w:pBdr>
                      <w:jc w:val="center"/>
                      <w:rPr>
                        <w:sz w:val="18"/>
                        <w:szCs w:val="18"/>
                      </w:rPr>
                    </w:pPr>
                    <w:r w:rsidRPr="00D524F2">
                      <w:rPr>
                        <w:sz w:val="18"/>
                        <w:szCs w:val="18"/>
                      </w:rPr>
                      <w:fldChar w:fldCharType="begin"/>
                    </w:r>
                    <w:r w:rsidRPr="00D524F2">
                      <w:rPr>
                        <w:sz w:val="18"/>
                        <w:szCs w:val="18"/>
                      </w:rPr>
                      <w:instrText xml:space="preserve"> PAGE    \* MERGEFORMAT </w:instrText>
                    </w:r>
                    <w:r w:rsidRPr="00D524F2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D524F2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20741D" w14:textId="77777777" w:rsidR="00AC5954" w:rsidRDefault="00AC5954" w:rsidP="0039795C">
      <w:pPr>
        <w:spacing w:after="0" w:line="240" w:lineRule="auto"/>
      </w:pPr>
      <w:r>
        <w:separator/>
      </w:r>
    </w:p>
  </w:footnote>
  <w:footnote w:type="continuationSeparator" w:id="0">
    <w:p w14:paraId="0C5DD619" w14:textId="77777777" w:rsidR="00AC5954" w:rsidRDefault="00AC5954" w:rsidP="00397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95" w:type="pct"/>
      <w:tblBorders>
        <w:insideH w:val="single" w:sz="4" w:space="0" w:color="000000"/>
      </w:tblBorders>
      <w:tblLook w:val="04A0" w:firstRow="1" w:lastRow="0" w:firstColumn="1" w:lastColumn="0" w:noHBand="0" w:noVBand="1"/>
    </w:tblPr>
    <w:tblGrid>
      <w:gridCol w:w="6096"/>
      <w:gridCol w:w="4111"/>
    </w:tblGrid>
    <w:tr w:rsidR="000E1576" w:rsidRPr="009A746D" w14:paraId="0ADC3A25" w14:textId="77777777" w:rsidTr="00D3451E">
      <w:tc>
        <w:tcPr>
          <w:tcW w:w="2986" w:type="pct"/>
          <w:vAlign w:val="center"/>
        </w:tcPr>
        <w:p w14:paraId="45A67E5D" w14:textId="77777777" w:rsidR="000E1576" w:rsidRPr="00B42F12" w:rsidRDefault="000E1576" w:rsidP="00447C12">
          <w:pPr>
            <w:pStyle w:val="En-tte"/>
            <w:rPr>
              <w:b/>
              <w:bCs/>
              <w:color w:val="7C7C7C"/>
              <w:sz w:val="20"/>
            </w:rPr>
          </w:pPr>
        </w:p>
      </w:tc>
      <w:tc>
        <w:tcPr>
          <w:tcW w:w="2014" w:type="pct"/>
        </w:tcPr>
        <w:p w14:paraId="1F4A9253" w14:textId="77777777" w:rsidR="000E1576" w:rsidRPr="009A746D" w:rsidRDefault="000E1576" w:rsidP="00A66376">
          <w:pPr>
            <w:pStyle w:val="En-tte"/>
            <w:jc w:val="right"/>
            <w:rPr>
              <w:color w:val="C0C0C0"/>
            </w:rPr>
          </w:pPr>
        </w:p>
      </w:tc>
    </w:tr>
  </w:tbl>
  <w:p w14:paraId="3DAF5590" w14:textId="77777777" w:rsidR="000E1576" w:rsidRDefault="000E1576" w:rsidP="00BC73BE">
    <w:pPr>
      <w:widowControl w:val="0"/>
      <w:tabs>
        <w:tab w:val="left" w:pos="2445"/>
      </w:tabs>
      <w:autoSpaceDE w:val="0"/>
      <w:autoSpaceDN w:val="0"/>
      <w:adjustRightInd w:val="0"/>
      <w:spacing w:after="0" w:line="240" w:lineRule="auto"/>
      <w:rPr>
        <w:rFonts w:ascii="Arial" w:hAnsi="Arial" w:cs="Arial"/>
        <w:i/>
        <w:iCs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7.25pt;height:7.25pt" o:bullet="t">
        <v:imagedata r:id="rId1" o:title="BD14831_"/>
      </v:shape>
    </w:pict>
  </w:numPicBullet>
  <w:abstractNum w:abstractNumId="0" w15:restartNumberingAfterBreak="0">
    <w:nsid w:val="00A264AB"/>
    <w:multiLevelType w:val="hybridMultilevel"/>
    <w:tmpl w:val="6A4C7D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08409F"/>
    <w:multiLevelType w:val="hybridMultilevel"/>
    <w:tmpl w:val="98521B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E536E"/>
    <w:multiLevelType w:val="hybridMultilevel"/>
    <w:tmpl w:val="D8D4F67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692D4E"/>
    <w:multiLevelType w:val="hybridMultilevel"/>
    <w:tmpl w:val="67B88F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7948AF"/>
    <w:multiLevelType w:val="hybridMultilevel"/>
    <w:tmpl w:val="F6AA5CFA"/>
    <w:lvl w:ilvl="0" w:tplc="5CE8C2BA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B6C6ED3"/>
    <w:multiLevelType w:val="hybridMultilevel"/>
    <w:tmpl w:val="B5C02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21944"/>
    <w:multiLevelType w:val="hybridMultilevel"/>
    <w:tmpl w:val="304C5FBE"/>
    <w:lvl w:ilvl="0" w:tplc="FFFFFFFF">
      <w:start w:val="1"/>
      <w:numFmt w:val="bullet"/>
      <w:pStyle w:val="1-NormalA"/>
      <w:lvlText w:val=""/>
      <w:lvlJc w:val="left"/>
      <w:pPr>
        <w:tabs>
          <w:tab w:val="num" w:pos="927"/>
        </w:tabs>
        <w:ind w:left="927" w:hanging="360"/>
      </w:pPr>
      <w:rPr>
        <w:rFonts w:ascii="Wingdings 2" w:hAnsi="Wingdings 2" w:hint="default"/>
        <w:color w:val="FF6600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B4645"/>
    <w:multiLevelType w:val="hybridMultilevel"/>
    <w:tmpl w:val="E4F4F668"/>
    <w:lvl w:ilvl="0" w:tplc="5086B16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3F187B"/>
    <w:multiLevelType w:val="hybridMultilevel"/>
    <w:tmpl w:val="7C74D1A4"/>
    <w:lvl w:ilvl="0" w:tplc="8230F4B6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781766"/>
    <w:multiLevelType w:val="hybridMultilevel"/>
    <w:tmpl w:val="D0EC9C34"/>
    <w:lvl w:ilvl="0" w:tplc="FB74454C">
      <w:start w:val="34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F81117C"/>
    <w:multiLevelType w:val="hybridMultilevel"/>
    <w:tmpl w:val="F5464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36F2B"/>
    <w:multiLevelType w:val="multilevel"/>
    <w:tmpl w:val="C540E5A4"/>
    <w:styleLink w:val="PucesCreafrica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5F723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7C65FF0"/>
    <w:multiLevelType w:val="hybridMultilevel"/>
    <w:tmpl w:val="9B4051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6B4521"/>
    <w:multiLevelType w:val="hybridMultilevel"/>
    <w:tmpl w:val="71927F8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1A4029B"/>
    <w:multiLevelType w:val="hybridMultilevel"/>
    <w:tmpl w:val="629C64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0209F1"/>
    <w:multiLevelType w:val="hybridMultilevel"/>
    <w:tmpl w:val="17E4E4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C0A30"/>
    <w:multiLevelType w:val="hybridMultilevel"/>
    <w:tmpl w:val="A5A6547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81E88"/>
    <w:multiLevelType w:val="hybridMultilevel"/>
    <w:tmpl w:val="F17EF394"/>
    <w:lvl w:ilvl="0" w:tplc="1E0AA724">
      <w:start w:val="1"/>
      <w:numFmt w:val="bullet"/>
      <w:pStyle w:val="11-NormalPuceBcheck"/>
      <w:lvlText w:val=""/>
      <w:lvlJc w:val="left"/>
      <w:pPr>
        <w:tabs>
          <w:tab w:val="num" w:pos="1571"/>
        </w:tabs>
        <w:ind w:left="1211" w:hanging="360"/>
      </w:pPr>
      <w:rPr>
        <w:rFonts w:ascii="Wingdings 2" w:hAnsi="Wingdings 2" w:hint="default"/>
        <w:color w:val="3366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5518B"/>
    <w:multiLevelType w:val="hybridMultilevel"/>
    <w:tmpl w:val="220A24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24758C"/>
    <w:multiLevelType w:val="hybridMultilevel"/>
    <w:tmpl w:val="C232A650"/>
    <w:lvl w:ilvl="0" w:tplc="2674B532">
      <w:numFmt w:val="bullet"/>
      <w:lvlText w:val=""/>
      <w:lvlJc w:val="left"/>
      <w:pPr>
        <w:ind w:left="1068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E24A04"/>
    <w:multiLevelType w:val="hybridMultilevel"/>
    <w:tmpl w:val="975E58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003EC1"/>
    <w:multiLevelType w:val="hybridMultilevel"/>
    <w:tmpl w:val="8878E63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4F0891"/>
    <w:multiLevelType w:val="hybridMultilevel"/>
    <w:tmpl w:val="490E2E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8"/>
  </w:num>
  <w:num w:numId="4">
    <w:abstractNumId w:val="6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0"/>
  </w:num>
  <w:num w:numId="8">
    <w:abstractNumId w:val="19"/>
  </w:num>
  <w:num w:numId="9">
    <w:abstractNumId w:val="3"/>
  </w:num>
  <w:num w:numId="10">
    <w:abstractNumId w:val="20"/>
  </w:num>
  <w:num w:numId="11">
    <w:abstractNumId w:val="23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16"/>
  </w:num>
  <w:num w:numId="17">
    <w:abstractNumId w:val="2"/>
  </w:num>
  <w:num w:numId="18">
    <w:abstractNumId w:val="14"/>
  </w:num>
  <w:num w:numId="19">
    <w:abstractNumId w:val="22"/>
  </w:num>
  <w:num w:numId="20">
    <w:abstractNumId w:val="21"/>
  </w:num>
  <w:num w:numId="21">
    <w:abstractNumId w:val="5"/>
  </w:num>
  <w:num w:numId="22">
    <w:abstractNumId w:val="13"/>
  </w:num>
  <w:num w:numId="23">
    <w:abstractNumId w:val="7"/>
  </w:num>
  <w:num w:numId="24">
    <w:abstractNumId w:val="4"/>
  </w:num>
  <w:num w:numId="25">
    <w:abstractNumId w:val="15"/>
  </w:num>
  <w:num w:numId="26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attachedTemplate r:id="rId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54"/>
    <w:rsid w:val="000011FA"/>
    <w:rsid w:val="000015D4"/>
    <w:rsid w:val="000038D8"/>
    <w:rsid w:val="00003DCE"/>
    <w:rsid w:val="000045CC"/>
    <w:rsid w:val="000066CE"/>
    <w:rsid w:val="00006ACA"/>
    <w:rsid w:val="00007236"/>
    <w:rsid w:val="00010949"/>
    <w:rsid w:val="000132A9"/>
    <w:rsid w:val="00013977"/>
    <w:rsid w:val="000154A5"/>
    <w:rsid w:val="0001607B"/>
    <w:rsid w:val="000163EE"/>
    <w:rsid w:val="00016BA9"/>
    <w:rsid w:val="00016CC0"/>
    <w:rsid w:val="00017161"/>
    <w:rsid w:val="000212EB"/>
    <w:rsid w:val="0002135F"/>
    <w:rsid w:val="00022BED"/>
    <w:rsid w:val="000257D1"/>
    <w:rsid w:val="000260FF"/>
    <w:rsid w:val="0002650B"/>
    <w:rsid w:val="00027B48"/>
    <w:rsid w:val="000302E3"/>
    <w:rsid w:val="0003113E"/>
    <w:rsid w:val="000315F5"/>
    <w:rsid w:val="000331D5"/>
    <w:rsid w:val="000428DF"/>
    <w:rsid w:val="000440A4"/>
    <w:rsid w:val="0004427F"/>
    <w:rsid w:val="000448F5"/>
    <w:rsid w:val="0004523D"/>
    <w:rsid w:val="0004685F"/>
    <w:rsid w:val="00047E1B"/>
    <w:rsid w:val="00050B1D"/>
    <w:rsid w:val="000522A1"/>
    <w:rsid w:val="00054254"/>
    <w:rsid w:val="00054C87"/>
    <w:rsid w:val="000563C0"/>
    <w:rsid w:val="00057F20"/>
    <w:rsid w:val="00061EA7"/>
    <w:rsid w:val="000627BF"/>
    <w:rsid w:val="000627DA"/>
    <w:rsid w:val="00062F4B"/>
    <w:rsid w:val="0006350B"/>
    <w:rsid w:val="000637F4"/>
    <w:rsid w:val="0006552C"/>
    <w:rsid w:val="00066DF6"/>
    <w:rsid w:val="00070D97"/>
    <w:rsid w:val="000717CE"/>
    <w:rsid w:val="00071D83"/>
    <w:rsid w:val="00072659"/>
    <w:rsid w:val="0007269B"/>
    <w:rsid w:val="0007313D"/>
    <w:rsid w:val="00073DF7"/>
    <w:rsid w:val="00075709"/>
    <w:rsid w:val="00076119"/>
    <w:rsid w:val="00077900"/>
    <w:rsid w:val="00081809"/>
    <w:rsid w:val="00081F36"/>
    <w:rsid w:val="0008256C"/>
    <w:rsid w:val="00082B29"/>
    <w:rsid w:val="00085BE2"/>
    <w:rsid w:val="00090013"/>
    <w:rsid w:val="00090EC2"/>
    <w:rsid w:val="00091752"/>
    <w:rsid w:val="00092695"/>
    <w:rsid w:val="0009269A"/>
    <w:rsid w:val="000954DF"/>
    <w:rsid w:val="0009625C"/>
    <w:rsid w:val="00096665"/>
    <w:rsid w:val="000966C7"/>
    <w:rsid w:val="00096B3C"/>
    <w:rsid w:val="000976E5"/>
    <w:rsid w:val="00097D08"/>
    <w:rsid w:val="000A1059"/>
    <w:rsid w:val="000A1AF2"/>
    <w:rsid w:val="000A49A9"/>
    <w:rsid w:val="000A6B31"/>
    <w:rsid w:val="000A6D13"/>
    <w:rsid w:val="000A722F"/>
    <w:rsid w:val="000B0365"/>
    <w:rsid w:val="000B07E4"/>
    <w:rsid w:val="000B1D2D"/>
    <w:rsid w:val="000B35FA"/>
    <w:rsid w:val="000B472D"/>
    <w:rsid w:val="000B4F8C"/>
    <w:rsid w:val="000B5D51"/>
    <w:rsid w:val="000B71BC"/>
    <w:rsid w:val="000B7E24"/>
    <w:rsid w:val="000C13E6"/>
    <w:rsid w:val="000C1B51"/>
    <w:rsid w:val="000C3AB4"/>
    <w:rsid w:val="000C459E"/>
    <w:rsid w:val="000C4A3A"/>
    <w:rsid w:val="000D32CE"/>
    <w:rsid w:val="000D34BB"/>
    <w:rsid w:val="000D5975"/>
    <w:rsid w:val="000D5B9D"/>
    <w:rsid w:val="000E1576"/>
    <w:rsid w:val="000E48FC"/>
    <w:rsid w:val="000E4942"/>
    <w:rsid w:val="000E49DA"/>
    <w:rsid w:val="000E54B0"/>
    <w:rsid w:val="000E6BAE"/>
    <w:rsid w:val="000E72D4"/>
    <w:rsid w:val="000E75CE"/>
    <w:rsid w:val="000F0885"/>
    <w:rsid w:val="000F0C73"/>
    <w:rsid w:val="000F1940"/>
    <w:rsid w:val="000F1F40"/>
    <w:rsid w:val="000F2EF1"/>
    <w:rsid w:val="000F52A5"/>
    <w:rsid w:val="000F6516"/>
    <w:rsid w:val="000F6D34"/>
    <w:rsid w:val="000F6DAC"/>
    <w:rsid w:val="00100FAB"/>
    <w:rsid w:val="0010331E"/>
    <w:rsid w:val="00103E65"/>
    <w:rsid w:val="00104303"/>
    <w:rsid w:val="00107C0D"/>
    <w:rsid w:val="00110B42"/>
    <w:rsid w:val="00111DAE"/>
    <w:rsid w:val="001135EF"/>
    <w:rsid w:val="00116298"/>
    <w:rsid w:val="0011706E"/>
    <w:rsid w:val="00117DC1"/>
    <w:rsid w:val="00117E0B"/>
    <w:rsid w:val="00117EB0"/>
    <w:rsid w:val="00120005"/>
    <w:rsid w:val="001217DA"/>
    <w:rsid w:val="00121B01"/>
    <w:rsid w:val="00121BF7"/>
    <w:rsid w:val="00121D54"/>
    <w:rsid w:val="0012279F"/>
    <w:rsid w:val="00122DB7"/>
    <w:rsid w:val="001245A0"/>
    <w:rsid w:val="00124F20"/>
    <w:rsid w:val="00125DEA"/>
    <w:rsid w:val="001268B1"/>
    <w:rsid w:val="00126C74"/>
    <w:rsid w:val="001301D5"/>
    <w:rsid w:val="00130C7C"/>
    <w:rsid w:val="00131803"/>
    <w:rsid w:val="00132F61"/>
    <w:rsid w:val="00133CDF"/>
    <w:rsid w:val="00133E8C"/>
    <w:rsid w:val="001354B4"/>
    <w:rsid w:val="00135B52"/>
    <w:rsid w:val="00136CAF"/>
    <w:rsid w:val="00140289"/>
    <w:rsid w:val="001403F1"/>
    <w:rsid w:val="00140554"/>
    <w:rsid w:val="00144FA6"/>
    <w:rsid w:val="00145011"/>
    <w:rsid w:val="00146748"/>
    <w:rsid w:val="00146876"/>
    <w:rsid w:val="00147D81"/>
    <w:rsid w:val="00150C29"/>
    <w:rsid w:val="00151796"/>
    <w:rsid w:val="00153296"/>
    <w:rsid w:val="0015435E"/>
    <w:rsid w:val="00154BCA"/>
    <w:rsid w:val="001575D3"/>
    <w:rsid w:val="0016146B"/>
    <w:rsid w:val="00162C82"/>
    <w:rsid w:val="00165498"/>
    <w:rsid w:val="00165C88"/>
    <w:rsid w:val="0016749E"/>
    <w:rsid w:val="00170562"/>
    <w:rsid w:val="001712FF"/>
    <w:rsid w:val="00172055"/>
    <w:rsid w:val="00174203"/>
    <w:rsid w:val="00174BB5"/>
    <w:rsid w:val="00174F42"/>
    <w:rsid w:val="001751B3"/>
    <w:rsid w:val="00176529"/>
    <w:rsid w:val="001766D3"/>
    <w:rsid w:val="00176FFB"/>
    <w:rsid w:val="00177385"/>
    <w:rsid w:val="00177397"/>
    <w:rsid w:val="00177B23"/>
    <w:rsid w:val="0018068C"/>
    <w:rsid w:val="00182F47"/>
    <w:rsid w:val="001831B0"/>
    <w:rsid w:val="00191B3B"/>
    <w:rsid w:val="001947C5"/>
    <w:rsid w:val="0019484E"/>
    <w:rsid w:val="001955EF"/>
    <w:rsid w:val="00195D11"/>
    <w:rsid w:val="001969F7"/>
    <w:rsid w:val="00197C79"/>
    <w:rsid w:val="001A02B3"/>
    <w:rsid w:val="001A12B7"/>
    <w:rsid w:val="001A2832"/>
    <w:rsid w:val="001A3058"/>
    <w:rsid w:val="001A3D23"/>
    <w:rsid w:val="001A5CFB"/>
    <w:rsid w:val="001A608F"/>
    <w:rsid w:val="001A670B"/>
    <w:rsid w:val="001B0728"/>
    <w:rsid w:val="001B24B3"/>
    <w:rsid w:val="001B564C"/>
    <w:rsid w:val="001B5675"/>
    <w:rsid w:val="001B58DF"/>
    <w:rsid w:val="001B5B66"/>
    <w:rsid w:val="001B7473"/>
    <w:rsid w:val="001B7BB5"/>
    <w:rsid w:val="001C08A0"/>
    <w:rsid w:val="001C578D"/>
    <w:rsid w:val="001D0C3E"/>
    <w:rsid w:val="001D11DA"/>
    <w:rsid w:val="001D3D00"/>
    <w:rsid w:val="001D4576"/>
    <w:rsid w:val="001D4E31"/>
    <w:rsid w:val="001D6531"/>
    <w:rsid w:val="001E093D"/>
    <w:rsid w:val="001E0AF8"/>
    <w:rsid w:val="001E17AB"/>
    <w:rsid w:val="001F1744"/>
    <w:rsid w:val="001F490A"/>
    <w:rsid w:val="001F4F7F"/>
    <w:rsid w:val="001F5DB3"/>
    <w:rsid w:val="001F6EF8"/>
    <w:rsid w:val="00201261"/>
    <w:rsid w:val="0020380C"/>
    <w:rsid w:val="002067C2"/>
    <w:rsid w:val="00210634"/>
    <w:rsid w:val="0021164B"/>
    <w:rsid w:val="00211E6B"/>
    <w:rsid w:val="00212931"/>
    <w:rsid w:val="00213788"/>
    <w:rsid w:val="00213A3A"/>
    <w:rsid w:val="00216442"/>
    <w:rsid w:val="002171B0"/>
    <w:rsid w:val="00222686"/>
    <w:rsid w:val="0022589A"/>
    <w:rsid w:val="002266FA"/>
    <w:rsid w:val="00230C13"/>
    <w:rsid w:val="00232FFC"/>
    <w:rsid w:val="002347FF"/>
    <w:rsid w:val="00235028"/>
    <w:rsid w:val="00237A41"/>
    <w:rsid w:val="00237C98"/>
    <w:rsid w:val="002403AD"/>
    <w:rsid w:val="00241B9A"/>
    <w:rsid w:val="00242710"/>
    <w:rsid w:val="0024349A"/>
    <w:rsid w:val="00244C42"/>
    <w:rsid w:val="00246363"/>
    <w:rsid w:val="002466E5"/>
    <w:rsid w:val="002466FC"/>
    <w:rsid w:val="0025072E"/>
    <w:rsid w:val="00255967"/>
    <w:rsid w:val="00256366"/>
    <w:rsid w:val="00256688"/>
    <w:rsid w:val="0026301A"/>
    <w:rsid w:val="00263704"/>
    <w:rsid w:val="00264423"/>
    <w:rsid w:val="00264E44"/>
    <w:rsid w:val="0026647D"/>
    <w:rsid w:val="00270AF6"/>
    <w:rsid w:val="002727E6"/>
    <w:rsid w:val="0027389F"/>
    <w:rsid w:val="0028037C"/>
    <w:rsid w:val="00280CC7"/>
    <w:rsid w:val="00283105"/>
    <w:rsid w:val="002857C9"/>
    <w:rsid w:val="00285AF6"/>
    <w:rsid w:val="002864A6"/>
    <w:rsid w:val="00286E4F"/>
    <w:rsid w:val="00286F1A"/>
    <w:rsid w:val="00287248"/>
    <w:rsid w:val="00287ADB"/>
    <w:rsid w:val="0029040B"/>
    <w:rsid w:val="00292C76"/>
    <w:rsid w:val="00292EE0"/>
    <w:rsid w:val="00296047"/>
    <w:rsid w:val="00297CF3"/>
    <w:rsid w:val="002A0866"/>
    <w:rsid w:val="002A144A"/>
    <w:rsid w:val="002A4EC7"/>
    <w:rsid w:val="002B34C9"/>
    <w:rsid w:val="002B371F"/>
    <w:rsid w:val="002B6B06"/>
    <w:rsid w:val="002B7527"/>
    <w:rsid w:val="002C064D"/>
    <w:rsid w:val="002C0C3D"/>
    <w:rsid w:val="002C0D50"/>
    <w:rsid w:val="002C2972"/>
    <w:rsid w:val="002C3F41"/>
    <w:rsid w:val="002C3F85"/>
    <w:rsid w:val="002C466F"/>
    <w:rsid w:val="002C4941"/>
    <w:rsid w:val="002C5BA5"/>
    <w:rsid w:val="002C6DA6"/>
    <w:rsid w:val="002C7832"/>
    <w:rsid w:val="002D07DF"/>
    <w:rsid w:val="002D1760"/>
    <w:rsid w:val="002E10E4"/>
    <w:rsid w:val="002E1D93"/>
    <w:rsid w:val="002E215D"/>
    <w:rsid w:val="002E3E8B"/>
    <w:rsid w:val="002F0975"/>
    <w:rsid w:val="002F191A"/>
    <w:rsid w:val="002F2DA3"/>
    <w:rsid w:val="002F2E4E"/>
    <w:rsid w:val="002F2EA3"/>
    <w:rsid w:val="002F3560"/>
    <w:rsid w:val="002F6C54"/>
    <w:rsid w:val="002F727E"/>
    <w:rsid w:val="00300EA6"/>
    <w:rsid w:val="00302CA4"/>
    <w:rsid w:val="003050D2"/>
    <w:rsid w:val="00305820"/>
    <w:rsid w:val="00305A1E"/>
    <w:rsid w:val="00305C98"/>
    <w:rsid w:val="003070B5"/>
    <w:rsid w:val="003103C6"/>
    <w:rsid w:val="00310B6B"/>
    <w:rsid w:val="00312E87"/>
    <w:rsid w:val="0031451E"/>
    <w:rsid w:val="0031454A"/>
    <w:rsid w:val="003151EB"/>
    <w:rsid w:val="00316B85"/>
    <w:rsid w:val="003170C5"/>
    <w:rsid w:val="003211FC"/>
    <w:rsid w:val="003213D7"/>
    <w:rsid w:val="003224E8"/>
    <w:rsid w:val="003228C7"/>
    <w:rsid w:val="00324309"/>
    <w:rsid w:val="003262B5"/>
    <w:rsid w:val="003275E0"/>
    <w:rsid w:val="0033067B"/>
    <w:rsid w:val="0033556F"/>
    <w:rsid w:val="00335831"/>
    <w:rsid w:val="00336ABF"/>
    <w:rsid w:val="00337DBF"/>
    <w:rsid w:val="0034092F"/>
    <w:rsid w:val="00341BFC"/>
    <w:rsid w:val="003420DC"/>
    <w:rsid w:val="0034214B"/>
    <w:rsid w:val="0034372A"/>
    <w:rsid w:val="00346EE9"/>
    <w:rsid w:val="00347C1C"/>
    <w:rsid w:val="00347CAD"/>
    <w:rsid w:val="003503F0"/>
    <w:rsid w:val="003527CF"/>
    <w:rsid w:val="003536AD"/>
    <w:rsid w:val="00353956"/>
    <w:rsid w:val="0035563C"/>
    <w:rsid w:val="003636C9"/>
    <w:rsid w:val="00363707"/>
    <w:rsid w:val="00363935"/>
    <w:rsid w:val="0036403A"/>
    <w:rsid w:val="003646CA"/>
    <w:rsid w:val="00365121"/>
    <w:rsid w:val="0036574F"/>
    <w:rsid w:val="00365F08"/>
    <w:rsid w:val="003673A3"/>
    <w:rsid w:val="00370216"/>
    <w:rsid w:val="00370854"/>
    <w:rsid w:val="00371553"/>
    <w:rsid w:val="00373A4F"/>
    <w:rsid w:val="00374DE5"/>
    <w:rsid w:val="003772B7"/>
    <w:rsid w:val="00380061"/>
    <w:rsid w:val="00382EC7"/>
    <w:rsid w:val="003832D5"/>
    <w:rsid w:val="00385026"/>
    <w:rsid w:val="003854F1"/>
    <w:rsid w:val="00386D4F"/>
    <w:rsid w:val="003926B3"/>
    <w:rsid w:val="00394412"/>
    <w:rsid w:val="00395B59"/>
    <w:rsid w:val="00396E34"/>
    <w:rsid w:val="0039795C"/>
    <w:rsid w:val="003A5CA1"/>
    <w:rsid w:val="003A6380"/>
    <w:rsid w:val="003A7910"/>
    <w:rsid w:val="003B06B3"/>
    <w:rsid w:val="003B26F0"/>
    <w:rsid w:val="003B46D0"/>
    <w:rsid w:val="003B4C74"/>
    <w:rsid w:val="003B5189"/>
    <w:rsid w:val="003B66B6"/>
    <w:rsid w:val="003C0B42"/>
    <w:rsid w:val="003C1556"/>
    <w:rsid w:val="003C2DE7"/>
    <w:rsid w:val="003C3566"/>
    <w:rsid w:val="003C370A"/>
    <w:rsid w:val="003C4570"/>
    <w:rsid w:val="003C639F"/>
    <w:rsid w:val="003C7E97"/>
    <w:rsid w:val="003D008B"/>
    <w:rsid w:val="003D1C4F"/>
    <w:rsid w:val="003D43C0"/>
    <w:rsid w:val="003D49C4"/>
    <w:rsid w:val="003D622A"/>
    <w:rsid w:val="003D7DF4"/>
    <w:rsid w:val="003E0816"/>
    <w:rsid w:val="003E29EC"/>
    <w:rsid w:val="003E2F02"/>
    <w:rsid w:val="003E4B2F"/>
    <w:rsid w:val="003E7D8E"/>
    <w:rsid w:val="003F1395"/>
    <w:rsid w:val="003F407E"/>
    <w:rsid w:val="003F54AA"/>
    <w:rsid w:val="003F5AE8"/>
    <w:rsid w:val="003F6323"/>
    <w:rsid w:val="003F7518"/>
    <w:rsid w:val="003F7948"/>
    <w:rsid w:val="0040061B"/>
    <w:rsid w:val="00401220"/>
    <w:rsid w:val="004018A5"/>
    <w:rsid w:val="00401C6D"/>
    <w:rsid w:val="00401DEB"/>
    <w:rsid w:val="00403BC1"/>
    <w:rsid w:val="004068B5"/>
    <w:rsid w:val="0041129F"/>
    <w:rsid w:val="0041302F"/>
    <w:rsid w:val="00414520"/>
    <w:rsid w:val="00415F24"/>
    <w:rsid w:val="00416B6E"/>
    <w:rsid w:val="0041703B"/>
    <w:rsid w:val="00420320"/>
    <w:rsid w:val="004206CD"/>
    <w:rsid w:val="00422884"/>
    <w:rsid w:val="004255CE"/>
    <w:rsid w:val="00431622"/>
    <w:rsid w:val="00432018"/>
    <w:rsid w:val="004320BA"/>
    <w:rsid w:val="004321EB"/>
    <w:rsid w:val="00432B6B"/>
    <w:rsid w:val="0043317E"/>
    <w:rsid w:val="00433F55"/>
    <w:rsid w:val="004346BB"/>
    <w:rsid w:val="00436A9B"/>
    <w:rsid w:val="004372C9"/>
    <w:rsid w:val="004375F1"/>
    <w:rsid w:val="00437EA8"/>
    <w:rsid w:val="00445146"/>
    <w:rsid w:val="00445E0E"/>
    <w:rsid w:val="00446B27"/>
    <w:rsid w:val="00447C12"/>
    <w:rsid w:val="00450C5F"/>
    <w:rsid w:val="00450E85"/>
    <w:rsid w:val="004514B9"/>
    <w:rsid w:val="00451B94"/>
    <w:rsid w:val="0045441D"/>
    <w:rsid w:val="00454664"/>
    <w:rsid w:val="004548D7"/>
    <w:rsid w:val="00457B5D"/>
    <w:rsid w:val="00461022"/>
    <w:rsid w:val="0046400D"/>
    <w:rsid w:val="00465B93"/>
    <w:rsid w:val="004669B8"/>
    <w:rsid w:val="004674ED"/>
    <w:rsid w:val="00467992"/>
    <w:rsid w:val="00470F59"/>
    <w:rsid w:val="00471B29"/>
    <w:rsid w:val="00472293"/>
    <w:rsid w:val="00474054"/>
    <w:rsid w:val="004744BC"/>
    <w:rsid w:val="00474953"/>
    <w:rsid w:val="004757F6"/>
    <w:rsid w:val="004770EE"/>
    <w:rsid w:val="00477115"/>
    <w:rsid w:val="00481627"/>
    <w:rsid w:val="00481FD8"/>
    <w:rsid w:val="00482181"/>
    <w:rsid w:val="0048430C"/>
    <w:rsid w:val="00484665"/>
    <w:rsid w:val="00485F5B"/>
    <w:rsid w:val="0048680B"/>
    <w:rsid w:val="00487682"/>
    <w:rsid w:val="0049295C"/>
    <w:rsid w:val="00492D2B"/>
    <w:rsid w:val="00492E06"/>
    <w:rsid w:val="0049360C"/>
    <w:rsid w:val="00493B5B"/>
    <w:rsid w:val="00494DCD"/>
    <w:rsid w:val="00495560"/>
    <w:rsid w:val="0049571E"/>
    <w:rsid w:val="004A094F"/>
    <w:rsid w:val="004A0CDB"/>
    <w:rsid w:val="004A1201"/>
    <w:rsid w:val="004A1583"/>
    <w:rsid w:val="004A167D"/>
    <w:rsid w:val="004A1BCC"/>
    <w:rsid w:val="004A2589"/>
    <w:rsid w:val="004A267E"/>
    <w:rsid w:val="004A3BDC"/>
    <w:rsid w:val="004A3F15"/>
    <w:rsid w:val="004A604B"/>
    <w:rsid w:val="004A730A"/>
    <w:rsid w:val="004A7D45"/>
    <w:rsid w:val="004B52ED"/>
    <w:rsid w:val="004B6A4A"/>
    <w:rsid w:val="004B6B8A"/>
    <w:rsid w:val="004C01E6"/>
    <w:rsid w:val="004C0843"/>
    <w:rsid w:val="004C24BF"/>
    <w:rsid w:val="004C41C7"/>
    <w:rsid w:val="004C4C5D"/>
    <w:rsid w:val="004C5D1C"/>
    <w:rsid w:val="004C6644"/>
    <w:rsid w:val="004C6B96"/>
    <w:rsid w:val="004C7320"/>
    <w:rsid w:val="004C7F76"/>
    <w:rsid w:val="004D26C1"/>
    <w:rsid w:val="004D39C2"/>
    <w:rsid w:val="004D5054"/>
    <w:rsid w:val="004D587B"/>
    <w:rsid w:val="004D7B0E"/>
    <w:rsid w:val="004E13E0"/>
    <w:rsid w:val="004E14A5"/>
    <w:rsid w:val="004E2435"/>
    <w:rsid w:val="004E2C58"/>
    <w:rsid w:val="004E3C9F"/>
    <w:rsid w:val="004E50DB"/>
    <w:rsid w:val="004E5A49"/>
    <w:rsid w:val="004F03E2"/>
    <w:rsid w:val="004F0FB3"/>
    <w:rsid w:val="004F1772"/>
    <w:rsid w:val="004F1B61"/>
    <w:rsid w:val="004F254B"/>
    <w:rsid w:val="004F26CC"/>
    <w:rsid w:val="004F376A"/>
    <w:rsid w:val="004F42DA"/>
    <w:rsid w:val="004F48D0"/>
    <w:rsid w:val="004F5A6B"/>
    <w:rsid w:val="005020C7"/>
    <w:rsid w:val="00504316"/>
    <w:rsid w:val="005077DF"/>
    <w:rsid w:val="00507D55"/>
    <w:rsid w:val="00510870"/>
    <w:rsid w:val="00511D43"/>
    <w:rsid w:val="005131A9"/>
    <w:rsid w:val="005137AD"/>
    <w:rsid w:val="00514AE0"/>
    <w:rsid w:val="00514AEE"/>
    <w:rsid w:val="00515355"/>
    <w:rsid w:val="00516154"/>
    <w:rsid w:val="0051652A"/>
    <w:rsid w:val="00516575"/>
    <w:rsid w:val="00516938"/>
    <w:rsid w:val="00516DAA"/>
    <w:rsid w:val="00517AB4"/>
    <w:rsid w:val="00520E80"/>
    <w:rsid w:val="005214B8"/>
    <w:rsid w:val="00522DD1"/>
    <w:rsid w:val="00522FC1"/>
    <w:rsid w:val="00523565"/>
    <w:rsid w:val="00524386"/>
    <w:rsid w:val="005244DA"/>
    <w:rsid w:val="00525D76"/>
    <w:rsid w:val="00527752"/>
    <w:rsid w:val="00527990"/>
    <w:rsid w:val="00527E6F"/>
    <w:rsid w:val="00530F01"/>
    <w:rsid w:val="00531597"/>
    <w:rsid w:val="005318DA"/>
    <w:rsid w:val="005341DC"/>
    <w:rsid w:val="005358C4"/>
    <w:rsid w:val="005370B0"/>
    <w:rsid w:val="005375DF"/>
    <w:rsid w:val="005436E0"/>
    <w:rsid w:val="005464FD"/>
    <w:rsid w:val="005478F2"/>
    <w:rsid w:val="00547944"/>
    <w:rsid w:val="00547EC0"/>
    <w:rsid w:val="00550666"/>
    <w:rsid w:val="00553817"/>
    <w:rsid w:val="0055450C"/>
    <w:rsid w:val="005549A0"/>
    <w:rsid w:val="0055507C"/>
    <w:rsid w:val="0055724E"/>
    <w:rsid w:val="00557E47"/>
    <w:rsid w:val="0056223B"/>
    <w:rsid w:val="00565735"/>
    <w:rsid w:val="0056631F"/>
    <w:rsid w:val="00566380"/>
    <w:rsid w:val="005667EB"/>
    <w:rsid w:val="005711C9"/>
    <w:rsid w:val="005713E5"/>
    <w:rsid w:val="005722BA"/>
    <w:rsid w:val="005777CD"/>
    <w:rsid w:val="0058260F"/>
    <w:rsid w:val="00582D6E"/>
    <w:rsid w:val="00583AA4"/>
    <w:rsid w:val="00585AD0"/>
    <w:rsid w:val="00586A7B"/>
    <w:rsid w:val="00586B22"/>
    <w:rsid w:val="00587E4A"/>
    <w:rsid w:val="00590041"/>
    <w:rsid w:val="005902EF"/>
    <w:rsid w:val="005905AF"/>
    <w:rsid w:val="00590AD3"/>
    <w:rsid w:val="00590AF0"/>
    <w:rsid w:val="00590EA9"/>
    <w:rsid w:val="00590F3A"/>
    <w:rsid w:val="00596E57"/>
    <w:rsid w:val="005A0C36"/>
    <w:rsid w:val="005A166A"/>
    <w:rsid w:val="005A3213"/>
    <w:rsid w:val="005A3540"/>
    <w:rsid w:val="005A4AF3"/>
    <w:rsid w:val="005A4B1B"/>
    <w:rsid w:val="005A5D30"/>
    <w:rsid w:val="005A6338"/>
    <w:rsid w:val="005B1CDC"/>
    <w:rsid w:val="005B23A2"/>
    <w:rsid w:val="005B25E3"/>
    <w:rsid w:val="005B304E"/>
    <w:rsid w:val="005B4865"/>
    <w:rsid w:val="005B5C78"/>
    <w:rsid w:val="005B6063"/>
    <w:rsid w:val="005B6889"/>
    <w:rsid w:val="005C0EC8"/>
    <w:rsid w:val="005C366A"/>
    <w:rsid w:val="005C3CD1"/>
    <w:rsid w:val="005C44F0"/>
    <w:rsid w:val="005C4CEB"/>
    <w:rsid w:val="005C5057"/>
    <w:rsid w:val="005C5FB7"/>
    <w:rsid w:val="005C636F"/>
    <w:rsid w:val="005D0E08"/>
    <w:rsid w:val="005D18C7"/>
    <w:rsid w:val="005D2978"/>
    <w:rsid w:val="005D3455"/>
    <w:rsid w:val="005D4580"/>
    <w:rsid w:val="005D6388"/>
    <w:rsid w:val="005D6CE9"/>
    <w:rsid w:val="005D7CE0"/>
    <w:rsid w:val="005E00FE"/>
    <w:rsid w:val="005E1404"/>
    <w:rsid w:val="005E167A"/>
    <w:rsid w:val="005E17CD"/>
    <w:rsid w:val="005E2550"/>
    <w:rsid w:val="005E2827"/>
    <w:rsid w:val="005E4BF0"/>
    <w:rsid w:val="005E57B1"/>
    <w:rsid w:val="005E705A"/>
    <w:rsid w:val="005E75B6"/>
    <w:rsid w:val="005F0795"/>
    <w:rsid w:val="005F1FDD"/>
    <w:rsid w:val="005F6A63"/>
    <w:rsid w:val="005F6BDD"/>
    <w:rsid w:val="006004E6"/>
    <w:rsid w:val="00603D1D"/>
    <w:rsid w:val="00603FD6"/>
    <w:rsid w:val="00604A98"/>
    <w:rsid w:val="00604D98"/>
    <w:rsid w:val="006067B4"/>
    <w:rsid w:val="00607848"/>
    <w:rsid w:val="006115CB"/>
    <w:rsid w:val="006143DD"/>
    <w:rsid w:val="00614D18"/>
    <w:rsid w:val="00616EFC"/>
    <w:rsid w:val="006217DB"/>
    <w:rsid w:val="006219D4"/>
    <w:rsid w:val="00621CEC"/>
    <w:rsid w:val="00622E9C"/>
    <w:rsid w:val="006249D4"/>
    <w:rsid w:val="00625352"/>
    <w:rsid w:val="006300A3"/>
    <w:rsid w:val="00632A1A"/>
    <w:rsid w:val="00632B1D"/>
    <w:rsid w:val="00635180"/>
    <w:rsid w:val="00635D1B"/>
    <w:rsid w:val="00637550"/>
    <w:rsid w:val="00637ED9"/>
    <w:rsid w:val="006429FD"/>
    <w:rsid w:val="00643274"/>
    <w:rsid w:val="00644E47"/>
    <w:rsid w:val="006457F6"/>
    <w:rsid w:val="00645998"/>
    <w:rsid w:val="006474E8"/>
    <w:rsid w:val="0065184F"/>
    <w:rsid w:val="00651CCF"/>
    <w:rsid w:val="00654126"/>
    <w:rsid w:val="00655899"/>
    <w:rsid w:val="00655DB0"/>
    <w:rsid w:val="006575B3"/>
    <w:rsid w:val="00662635"/>
    <w:rsid w:val="006637A7"/>
    <w:rsid w:val="0066768E"/>
    <w:rsid w:val="006707E4"/>
    <w:rsid w:val="006724CA"/>
    <w:rsid w:val="00674D24"/>
    <w:rsid w:val="00675AC4"/>
    <w:rsid w:val="00676D78"/>
    <w:rsid w:val="00677C93"/>
    <w:rsid w:val="00677DF5"/>
    <w:rsid w:val="00680848"/>
    <w:rsid w:val="00681E6A"/>
    <w:rsid w:val="0068630F"/>
    <w:rsid w:val="00686DA9"/>
    <w:rsid w:val="00690338"/>
    <w:rsid w:val="006912A3"/>
    <w:rsid w:val="00691814"/>
    <w:rsid w:val="00691C31"/>
    <w:rsid w:val="00692740"/>
    <w:rsid w:val="00693312"/>
    <w:rsid w:val="00693578"/>
    <w:rsid w:val="00693801"/>
    <w:rsid w:val="0069403B"/>
    <w:rsid w:val="006946E1"/>
    <w:rsid w:val="00696BB1"/>
    <w:rsid w:val="00697E14"/>
    <w:rsid w:val="006A021A"/>
    <w:rsid w:val="006A17AD"/>
    <w:rsid w:val="006A27E4"/>
    <w:rsid w:val="006A4693"/>
    <w:rsid w:val="006A47CF"/>
    <w:rsid w:val="006A4A70"/>
    <w:rsid w:val="006A4BDF"/>
    <w:rsid w:val="006A5AC9"/>
    <w:rsid w:val="006A68D6"/>
    <w:rsid w:val="006A78DD"/>
    <w:rsid w:val="006B04AF"/>
    <w:rsid w:val="006B1F24"/>
    <w:rsid w:val="006B4799"/>
    <w:rsid w:val="006B4874"/>
    <w:rsid w:val="006B6C31"/>
    <w:rsid w:val="006C017A"/>
    <w:rsid w:val="006C05FD"/>
    <w:rsid w:val="006C070E"/>
    <w:rsid w:val="006C13B1"/>
    <w:rsid w:val="006C1D0C"/>
    <w:rsid w:val="006C2EB7"/>
    <w:rsid w:val="006C42FD"/>
    <w:rsid w:val="006C70D0"/>
    <w:rsid w:val="006C7306"/>
    <w:rsid w:val="006D072C"/>
    <w:rsid w:val="006D12D9"/>
    <w:rsid w:val="006D1694"/>
    <w:rsid w:val="006D1F8D"/>
    <w:rsid w:val="006D3B72"/>
    <w:rsid w:val="006D5FC4"/>
    <w:rsid w:val="006D6426"/>
    <w:rsid w:val="006D6F97"/>
    <w:rsid w:val="006D7C1E"/>
    <w:rsid w:val="006E2EFC"/>
    <w:rsid w:val="006E33A0"/>
    <w:rsid w:val="006E35FB"/>
    <w:rsid w:val="006E5689"/>
    <w:rsid w:val="006E587F"/>
    <w:rsid w:val="006E6120"/>
    <w:rsid w:val="006E6E95"/>
    <w:rsid w:val="006F0AF3"/>
    <w:rsid w:val="006F1400"/>
    <w:rsid w:val="006F242B"/>
    <w:rsid w:val="006F24C2"/>
    <w:rsid w:val="006F26F8"/>
    <w:rsid w:val="006F2EE2"/>
    <w:rsid w:val="006F54CC"/>
    <w:rsid w:val="006F6324"/>
    <w:rsid w:val="007006EF"/>
    <w:rsid w:val="00702782"/>
    <w:rsid w:val="00703A8E"/>
    <w:rsid w:val="00704766"/>
    <w:rsid w:val="00707D31"/>
    <w:rsid w:val="0071114B"/>
    <w:rsid w:val="00712A33"/>
    <w:rsid w:val="00712A85"/>
    <w:rsid w:val="0071448B"/>
    <w:rsid w:val="0071605F"/>
    <w:rsid w:val="0072088A"/>
    <w:rsid w:val="00720FE2"/>
    <w:rsid w:val="007210C9"/>
    <w:rsid w:val="0072123C"/>
    <w:rsid w:val="007223C0"/>
    <w:rsid w:val="00722647"/>
    <w:rsid w:val="00725E92"/>
    <w:rsid w:val="00726352"/>
    <w:rsid w:val="00730C91"/>
    <w:rsid w:val="00733256"/>
    <w:rsid w:val="00735A18"/>
    <w:rsid w:val="00736EB7"/>
    <w:rsid w:val="0074029E"/>
    <w:rsid w:val="00741D06"/>
    <w:rsid w:val="0074317A"/>
    <w:rsid w:val="0074470A"/>
    <w:rsid w:val="0074529B"/>
    <w:rsid w:val="007457F4"/>
    <w:rsid w:val="00745CB6"/>
    <w:rsid w:val="007467B3"/>
    <w:rsid w:val="00746C8C"/>
    <w:rsid w:val="0074731B"/>
    <w:rsid w:val="00747C04"/>
    <w:rsid w:val="007504F9"/>
    <w:rsid w:val="00750DA5"/>
    <w:rsid w:val="007527BF"/>
    <w:rsid w:val="0075395D"/>
    <w:rsid w:val="00753D91"/>
    <w:rsid w:val="0075411B"/>
    <w:rsid w:val="00756379"/>
    <w:rsid w:val="00760D3B"/>
    <w:rsid w:val="00761C3A"/>
    <w:rsid w:val="00762F38"/>
    <w:rsid w:val="00766468"/>
    <w:rsid w:val="00766A1D"/>
    <w:rsid w:val="00767500"/>
    <w:rsid w:val="00767583"/>
    <w:rsid w:val="00767CCB"/>
    <w:rsid w:val="00770DC4"/>
    <w:rsid w:val="00770DC6"/>
    <w:rsid w:val="00771094"/>
    <w:rsid w:val="0077346C"/>
    <w:rsid w:val="0077350D"/>
    <w:rsid w:val="00774533"/>
    <w:rsid w:val="007749BA"/>
    <w:rsid w:val="00775884"/>
    <w:rsid w:val="007771B2"/>
    <w:rsid w:val="00777669"/>
    <w:rsid w:val="007810BB"/>
    <w:rsid w:val="0078235F"/>
    <w:rsid w:val="00783702"/>
    <w:rsid w:val="007855DE"/>
    <w:rsid w:val="00786600"/>
    <w:rsid w:val="00786978"/>
    <w:rsid w:val="00790E66"/>
    <w:rsid w:val="00792E4E"/>
    <w:rsid w:val="00796087"/>
    <w:rsid w:val="00796CE8"/>
    <w:rsid w:val="0079790E"/>
    <w:rsid w:val="007A37C6"/>
    <w:rsid w:val="007A39D1"/>
    <w:rsid w:val="007A43C4"/>
    <w:rsid w:val="007A4E46"/>
    <w:rsid w:val="007A67E6"/>
    <w:rsid w:val="007B1B55"/>
    <w:rsid w:val="007B303E"/>
    <w:rsid w:val="007B5BB2"/>
    <w:rsid w:val="007B6155"/>
    <w:rsid w:val="007B738B"/>
    <w:rsid w:val="007C599D"/>
    <w:rsid w:val="007C6C64"/>
    <w:rsid w:val="007D11F6"/>
    <w:rsid w:val="007D1DF2"/>
    <w:rsid w:val="007D3F77"/>
    <w:rsid w:val="007D47E0"/>
    <w:rsid w:val="007D498D"/>
    <w:rsid w:val="007D4CA7"/>
    <w:rsid w:val="007D4D10"/>
    <w:rsid w:val="007D7BCA"/>
    <w:rsid w:val="007E1135"/>
    <w:rsid w:val="007E15BA"/>
    <w:rsid w:val="007E2C92"/>
    <w:rsid w:val="007E2DAE"/>
    <w:rsid w:val="007E4C6F"/>
    <w:rsid w:val="007E53DB"/>
    <w:rsid w:val="007E5D15"/>
    <w:rsid w:val="007F1445"/>
    <w:rsid w:val="007F3F96"/>
    <w:rsid w:val="007F4651"/>
    <w:rsid w:val="007F51A6"/>
    <w:rsid w:val="007F53A1"/>
    <w:rsid w:val="007F54EF"/>
    <w:rsid w:val="007F6D18"/>
    <w:rsid w:val="0080007F"/>
    <w:rsid w:val="0080042A"/>
    <w:rsid w:val="00802CBD"/>
    <w:rsid w:val="00803A05"/>
    <w:rsid w:val="00803C79"/>
    <w:rsid w:val="00807C57"/>
    <w:rsid w:val="00810B0A"/>
    <w:rsid w:val="00810D31"/>
    <w:rsid w:val="008112B0"/>
    <w:rsid w:val="00812281"/>
    <w:rsid w:val="00812810"/>
    <w:rsid w:val="00814F6B"/>
    <w:rsid w:val="008159B9"/>
    <w:rsid w:val="00816374"/>
    <w:rsid w:val="0081641E"/>
    <w:rsid w:val="00820001"/>
    <w:rsid w:val="00820FB0"/>
    <w:rsid w:val="0082215F"/>
    <w:rsid w:val="00824325"/>
    <w:rsid w:val="008249AA"/>
    <w:rsid w:val="00825DD5"/>
    <w:rsid w:val="008267C1"/>
    <w:rsid w:val="00826BD0"/>
    <w:rsid w:val="0082790C"/>
    <w:rsid w:val="00830010"/>
    <w:rsid w:val="0083008F"/>
    <w:rsid w:val="00833161"/>
    <w:rsid w:val="00833EBF"/>
    <w:rsid w:val="00835E2F"/>
    <w:rsid w:val="0084152F"/>
    <w:rsid w:val="00842F46"/>
    <w:rsid w:val="0084443A"/>
    <w:rsid w:val="008449E4"/>
    <w:rsid w:val="00844ADC"/>
    <w:rsid w:val="00846D61"/>
    <w:rsid w:val="00846D63"/>
    <w:rsid w:val="00846E49"/>
    <w:rsid w:val="008502C2"/>
    <w:rsid w:val="00851BCE"/>
    <w:rsid w:val="00852553"/>
    <w:rsid w:val="00852751"/>
    <w:rsid w:val="00852E4F"/>
    <w:rsid w:val="00853349"/>
    <w:rsid w:val="00853C99"/>
    <w:rsid w:val="00866CB4"/>
    <w:rsid w:val="008675A9"/>
    <w:rsid w:val="008715B2"/>
    <w:rsid w:val="00874096"/>
    <w:rsid w:val="00874753"/>
    <w:rsid w:val="00876348"/>
    <w:rsid w:val="008776A5"/>
    <w:rsid w:val="00880582"/>
    <w:rsid w:val="0088059C"/>
    <w:rsid w:val="00880635"/>
    <w:rsid w:val="008822EF"/>
    <w:rsid w:val="00883156"/>
    <w:rsid w:val="008831A6"/>
    <w:rsid w:val="008854C1"/>
    <w:rsid w:val="008859C7"/>
    <w:rsid w:val="00885FCA"/>
    <w:rsid w:val="008869DC"/>
    <w:rsid w:val="00886B79"/>
    <w:rsid w:val="00886CE9"/>
    <w:rsid w:val="00887363"/>
    <w:rsid w:val="00890A53"/>
    <w:rsid w:val="008912A5"/>
    <w:rsid w:val="00891B6F"/>
    <w:rsid w:val="00894103"/>
    <w:rsid w:val="008949F4"/>
    <w:rsid w:val="0089661B"/>
    <w:rsid w:val="0089763D"/>
    <w:rsid w:val="008A039F"/>
    <w:rsid w:val="008A096E"/>
    <w:rsid w:val="008A1319"/>
    <w:rsid w:val="008A15A5"/>
    <w:rsid w:val="008A1A59"/>
    <w:rsid w:val="008A3637"/>
    <w:rsid w:val="008A392C"/>
    <w:rsid w:val="008A41CB"/>
    <w:rsid w:val="008A72D6"/>
    <w:rsid w:val="008B0EA6"/>
    <w:rsid w:val="008B2D6C"/>
    <w:rsid w:val="008B4D58"/>
    <w:rsid w:val="008B59F0"/>
    <w:rsid w:val="008B5D3F"/>
    <w:rsid w:val="008B6096"/>
    <w:rsid w:val="008B72B3"/>
    <w:rsid w:val="008C199D"/>
    <w:rsid w:val="008C1C21"/>
    <w:rsid w:val="008C2D14"/>
    <w:rsid w:val="008C7435"/>
    <w:rsid w:val="008D1A26"/>
    <w:rsid w:val="008D453E"/>
    <w:rsid w:val="008D6B3B"/>
    <w:rsid w:val="008D750F"/>
    <w:rsid w:val="008D75C2"/>
    <w:rsid w:val="008D7965"/>
    <w:rsid w:val="008E1685"/>
    <w:rsid w:val="008E23E1"/>
    <w:rsid w:val="008E2974"/>
    <w:rsid w:val="008E304F"/>
    <w:rsid w:val="008E322C"/>
    <w:rsid w:val="008E4085"/>
    <w:rsid w:val="008E5A47"/>
    <w:rsid w:val="008E681F"/>
    <w:rsid w:val="008E6C72"/>
    <w:rsid w:val="008E7FFD"/>
    <w:rsid w:val="008F068D"/>
    <w:rsid w:val="008F0B78"/>
    <w:rsid w:val="008F158B"/>
    <w:rsid w:val="008F2064"/>
    <w:rsid w:val="008F411A"/>
    <w:rsid w:val="008F4664"/>
    <w:rsid w:val="008F4DC1"/>
    <w:rsid w:val="008F4F1F"/>
    <w:rsid w:val="008F4F24"/>
    <w:rsid w:val="008F50FD"/>
    <w:rsid w:val="008F58E7"/>
    <w:rsid w:val="008F6A06"/>
    <w:rsid w:val="008F79F2"/>
    <w:rsid w:val="009004E1"/>
    <w:rsid w:val="00901C01"/>
    <w:rsid w:val="00901FE1"/>
    <w:rsid w:val="009023C3"/>
    <w:rsid w:val="00903033"/>
    <w:rsid w:val="00906083"/>
    <w:rsid w:val="00913B48"/>
    <w:rsid w:val="00914A3C"/>
    <w:rsid w:val="00916B16"/>
    <w:rsid w:val="00924213"/>
    <w:rsid w:val="009249B3"/>
    <w:rsid w:val="009250C3"/>
    <w:rsid w:val="0092599B"/>
    <w:rsid w:val="00925D88"/>
    <w:rsid w:val="00931001"/>
    <w:rsid w:val="00932529"/>
    <w:rsid w:val="00933769"/>
    <w:rsid w:val="0093640B"/>
    <w:rsid w:val="00936F4F"/>
    <w:rsid w:val="00936FF8"/>
    <w:rsid w:val="00937617"/>
    <w:rsid w:val="00937DDF"/>
    <w:rsid w:val="00940B0A"/>
    <w:rsid w:val="00940F5D"/>
    <w:rsid w:val="00942282"/>
    <w:rsid w:val="00942953"/>
    <w:rsid w:val="00944A19"/>
    <w:rsid w:val="00945879"/>
    <w:rsid w:val="0094621B"/>
    <w:rsid w:val="00947DB5"/>
    <w:rsid w:val="00951BB2"/>
    <w:rsid w:val="00954394"/>
    <w:rsid w:val="0095448B"/>
    <w:rsid w:val="00954FD9"/>
    <w:rsid w:val="00955BB5"/>
    <w:rsid w:val="00956D34"/>
    <w:rsid w:val="00960437"/>
    <w:rsid w:val="00961E74"/>
    <w:rsid w:val="00961EA8"/>
    <w:rsid w:val="00962614"/>
    <w:rsid w:val="009635A5"/>
    <w:rsid w:val="0096406C"/>
    <w:rsid w:val="009662A8"/>
    <w:rsid w:val="00966DEE"/>
    <w:rsid w:val="0097214B"/>
    <w:rsid w:val="00973794"/>
    <w:rsid w:val="00974749"/>
    <w:rsid w:val="00977F81"/>
    <w:rsid w:val="009804DF"/>
    <w:rsid w:val="00981E62"/>
    <w:rsid w:val="009845B8"/>
    <w:rsid w:val="00986FBE"/>
    <w:rsid w:val="0098770E"/>
    <w:rsid w:val="00987CF8"/>
    <w:rsid w:val="00993751"/>
    <w:rsid w:val="00994B60"/>
    <w:rsid w:val="00995027"/>
    <w:rsid w:val="0099553D"/>
    <w:rsid w:val="009956E5"/>
    <w:rsid w:val="009A0AC0"/>
    <w:rsid w:val="009A379B"/>
    <w:rsid w:val="009A43CE"/>
    <w:rsid w:val="009A57A7"/>
    <w:rsid w:val="009A5A96"/>
    <w:rsid w:val="009A5C93"/>
    <w:rsid w:val="009A746D"/>
    <w:rsid w:val="009A7A90"/>
    <w:rsid w:val="009B012B"/>
    <w:rsid w:val="009B1C8C"/>
    <w:rsid w:val="009B420D"/>
    <w:rsid w:val="009B48DF"/>
    <w:rsid w:val="009B4C65"/>
    <w:rsid w:val="009B71FD"/>
    <w:rsid w:val="009C0708"/>
    <w:rsid w:val="009C0EDF"/>
    <w:rsid w:val="009C1271"/>
    <w:rsid w:val="009C4123"/>
    <w:rsid w:val="009C6377"/>
    <w:rsid w:val="009C7EBA"/>
    <w:rsid w:val="009D044B"/>
    <w:rsid w:val="009D54AB"/>
    <w:rsid w:val="009D581B"/>
    <w:rsid w:val="009D7C16"/>
    <w:rsid w:val="009E2CC9"/>
    <w:rsid w:val="009E37F6"/>
    <w:rsid w:val="009E42E4"/>
    <w:rsid w:val="009E6BC4"/>
    <w:rsid w:val="009E6C7A"/>
    <w:rsid w:val="009F0C74"/>
    <w:rsid w:val="009F157F"/>
    <w:rsid w:val="009F18D9"/>
    <w:rsid w:val="009F274E"/>
    <w:rsid w:val="009F3B77"/>
    <w:rsid w:val="009F4879"/>
    <w:rsid w:val="009F5DFC"/>
    <w:rsid w:val="009F6BED"/>
    <w:rsid w:val="00A00829"/>
    <w:rsid w:val="00A04D72"/>
    <w:rsid w:val="00A05D5C"/>
    <w:rsid w:val="00A06749"/>
    <w:rsid w:val="00A06825"/>
    <w:rsid w:val="00A13B79"/>
    <w:rsid w:val="00A13DCD"/>
    <w:rsid w:val="00A14851"/>
    <w:rsid w:val="00A16753"/>
    <w:rsid w:val="00A167F2"/>
    <w:rsid w:val="00A167F8"/>
    <w:rsid w:val="00A16E73"/>
    <w:rsid w:val="00A1700E"/>
    <w:rsid w:val="00A20DA6"/>
    <w:rsid w:val="00A22E33"/>
    <w:rsid w:val="00A23E22"/>
    <w:rsid w:val="00A2572F"/>
    <w:rsid w:val="00A27C15"/>
    <w:rsid w:val="00A3076C"/>
    <w:rsid w:val="00A30A57"/>
    <w:rsid w:val="00A311F0"/>
    <w:rsid w:val="00A31227"/>
    <w:rsid w:val="00A31450"/>
    <w:rsid w:val="00A321CF"/>
    <w:rsid w:val="00A32BF6"/>
    <w:rsid w:val="00A33DAD"/>
    <w:rsid w:val="00A340E1"/>
    <w:rsid w:val="00A35BB4"/>
    <w:rsid w:val="00A35D9A"/>
    <w:rsid w:val="00A36D06"/>
    <w:rsid w:val="00A37138"/>
    <w:rsid w:val="00A41D7A"/>
    <w:rsid w:val="00A42DB1"/>
    <w:rsid w:val="00A44E21"/>
    <w:rsid w:val="00A45B14"/>
    <w:rsid w:val="00A47231"/>
    <w:rsid w:val="00A47C70"/>
    <w:rsid w:val="00A5096F"/>
    <w:rsid w:val="00A50FF0"/>
    <w:rsid w:val="00A52925"/>
    <w:rsid w:val="00A5340A"/>
    <w:rsid w:val="00A53B5D"/>
    <w:rsid w:val="00A53FAD"/>
    <w:rsid w:val="00A5741A"/>
    <w:rsid w:val="00A574AC"/>
    <w:rsid w:val="00A60BFA"/>
    <w:rsid w:val="00A6161B"/>
    <w:rsid w:val="00A649A7"/>
    <w:rsid w:val="00A66376"/>
    <w:rsid w:val="00A6642F"/>
    <w:rsid w:val="00A66810"/>
    <w:rsid w:val="00A66A8F"/>
    <w:rsid w:val="00A675AA"/>
    <w:rsid w:val="00A70E39"/>
    <w:rsid w:val="00A71C65"/>
    <w:rsid w:val="00A72570"/>
    <w:rsid w:val="00A72BFF"/>
    <w:rsid w:val="00A72DAE"/>
    <w:rsid w:val="00A7397C"/>
    <w:rsid w:val="00A7709E"/>
    <w:rsid w:val="00A802DD"/>
    <w:rsid w:val="00A81664"/>
    <w:rsid w:val="00A81809"/>
    <w:rsid w:val="00A8377C"/>
    <w:rsid w:val="00A86451"/>
    <w:rsid w:val="00A91311"/>
    <w:rsid w:val="00A929DE"/>
    <w:rsid w:val="00A92A3F"/>
    <w:rsid w:val="00A92A92"/>
    <w:rsid w:val="00A92D0B"/>
    <w:rsid w:val="00A9376F"/>
    <w:rsid w:val="00A9426A"/>
    <w:rsid w:val="00A969E0"/>
    <w:rsid w:val="00A97AAE"/>
    <w:rsid w:val="00AA00F5"/>
    <w:rsid w:val="00AA01E7"/>
    <w:rsid w:val="00AA06DA"/>
    <w:rsid w:val="00AA0B3C"/>
    <w:rsid w:val="00AA1BB9"/>
    <w:rsid w:val="00AA1E1C"/>
    <w:rsid w:val="00AA27FD"/>
    <w:rsid w:val="00AA3958"/>
    <w:rsid w:val="00AA413D"/>
    <w:rsid w:val="00AA4478"/>
    <w:rsid w:val="00AA65CF"/>
    <w:rsid w:val="00AA67D3"/>
    <w:rsid w:val="00AA7A68"/>
    <w:rsid w:val="00AB0BE4"/>
    <w:rsid w:val="00AB1BEE"/>
    <w:rsid w:val="00AB1DB0"/>
    <w:rsid w:val="00AB292A"/>
    <w:rsid w:val="00AB391A"/>
    <w:rsid w:val="00AB3E25"/>
    <w:rsid w:val="00AB41CC"/>
    <w:rsid w:val="00AB62F0"/>
    <w:rsid w:val="00AB67EA"/>
    <w:rsid w:val="00AB6CE4"/>
    <w:rsid w:val="00AC389A"/>
    <w:rsid w:val="00AC4918"/>
    <w:rsid w:val="00AC559D"/>
    <w:rsid w:val="00AC5954"/>
    <w:rsid w:val="00AC5FB3"/>
    <w:rsid w:val="00AC60D3"/>
    <w:rsid w:val="00AC77F3"/>
    <w:rsid w:val="00AD03A3"/>
    <w:rsid w:val="00AD15F3"/>
    <w:rsid w:val="00AD2B5D"/>
    <w:rsid w:val="00AD32DF"/>
    <w:rsid w:val="00AD36D2"/>
    <w:rsid w:val="00AD63D2"/>
    <w:rsid w:val="00AE0C2C"/>
    <w:rsid w:val="00AE1C5A"/>
    <w:rsid w:val="00AE22F3"/>
    <w:rsid w:val="00AE2A30"/>
    <w:rsid w:val="00AE324F"/>
    <w:rsid w:val="00AE6C8E"/>
    <w:rsid w:val="00AE7FD1"/>
    <w:rsid w:val="00AF2538"/>
    <w:rsid w:val="00AF5AAF"/>
    <w:rsid w:val="00AF6BFE"/>
    <w:rsid w:val="00B00AC8"/>
    <w:rsid w:val="00B01AAC"/>
    <w:rsid w:val="00B01D91"/>
    <w:rsid w:val="00B01F97"/>
    <w:rsid w:val="00B020D1"/>
    <w:rsid w:val="00B029B0"/>
    <w:rsid w:val="00B03B70"/>
    <w:rsid w:val="00B042DA"/>
    <w:rsid w:val="00B0490D"/>
    <w:rsid w:val="00B0755A"/>
    <w:rsid w:val="00B11397"/>
    <w:rsid w:val="00B1229A"/>
    <w:rsid w:val="00B128B2"/>
    <w:rsid w:val="00B137FF"/>
    <w:rsid w:val="00B155BC"/>
    <w:rsid w:val="00B16042"/>
    <w:rsid w:val="00B16212"/>
    <w:rsid w:val="00B1649E"/>
    <w:rsid w:val="00B17016"/>
    <w:rsid w:val="00B202C3"/>
    <w:rsid w:val="00B2406F"/>
    <w:rsid w:val="00B24705"/>
    <w:rsid w:val="00B260E5"/>
    <w:rsid w:val="00B2682F"/>
    <w:rsid w:val="00B300C2"/>
    <w:rsid w:val="00B31D46"/>
    <w:rsid w:val="00B34794"/>
    <w:rsid w:val="00B373DE"/>
    <w:rsid w:val="00B42012"/>
    <w:rsid w:val="00B42BE8"/>
    <w:rsid w:val="00B42F12"/>
    <w:rsid w:val="00B43430"/>
    <w:rsid w:val="00B435A9"/>
    <w:rsid w:val="00B46CDC"/>
    <w:rsid w:val="00B50CBB"/>
    <w:rsid w:val="00B51AD4"/>
    <w:rsid w:val="00B51E1C"/>
    <w:rsid w:val="00B5200D"/>
    <w:rsid w:val="00B5202E"/>
    <w:rsid w:val="00B5335F"/>
    <w:rsid w:val="00B5354B"/>
    <w:rsid w:val="00B55F4D"/>
    <w:rsid w:val="00B6162B"/>
    <w:rsid w:val="00B62432"/>
    <w:rsid w:val="00B628E2"/>
    <w:rsid w:val="00B63563"/>
    <w:rsid w:val="00B639B0"/>
    <w:rsid w:val="00B63A5E"/>
    <w:rsid w:val="00B640E6"/>
    <w:rsid w:val="00B64F56"/>
    <w:rsid w:val="00B7099B"/>
    <w:rsid w:val="00B70E02"/>
    <w:rsid w:val="00B725C6"/>
    <w:rsid w:val="00B73571"/>
    <w:rsid w:val="00B76228"/>
    <w:rsid w:val="00B77C12"/>
    <w:rsid w:val="00B83412"/>
    <w:rsid w:val="00B84CF6"/>
    <w:rsid w:val="00B86111"/>
    <w:rsid w:val="00B863E9"/>
    <w:rsid w:val="00B87734"/>
    <w:rsid w:val="00B90745"/>
    <w:rsid w:val="00B9276A"/>
    <w:rsid w:val="00B9366D"/>
    <w:rsid w:val="00B96E8A"/>
    <w:rsid w:val="00B97998"/>
    <w:rsid w:val="00B97B63"/>
    <w:rsid w:val="00BA0A95"/>
    <w:rsid w:val="00BA3400"/>
    <w:rsid w:val="00BA35A6"/>
    <w:rsid w:val="00BA6121"/>
    <w:rsid w:val="00BB0E36"/>
    <w:rsid w:val="00BB0E6D"/>
    <w:rsid w:val="00BB5E0B"/>
    <w:rsid w:val="00BB72F6"/>
    <w:rsid w:val="00BC05F4"/>
    <w:rsid w:val="00BC0BFB"/>
    <w:rsid w:val="00BC1B6C"/>
    <w:rsid w:val="00BC1DF7"/>
    <w:rsid w:val="00BC2134"/>
    <w:rsid w:val="00BC29AE"/>
    <w:rsid w:val="00BC73BE"/>
    <w:rsid w:val="00BD017E"/>
    <w:rsid w:val="00BD0AD3"/>
    <w:rsid w:val="00BD0C2B"/>
    <w:rsid w:val="00BD1417"/>
    <w:rsid w:val="00BD2137"/>
    <w:rsid w:val="00BD2726"/>
    <w:rsid w:val="00BD4D57"/>
    <w:rsid w:val="00BD5C12"/>
    <w:rsid w:val="00BD6E9B"/>
    <w:rsid w:val="00BD79A8"/>
    <w:rsid w:val="00BE12BC"/>
    <w:rsid w:val="00BE2148"/>
    <w:rsid w:val="00BE229A"/>
    <w:rsid w:val="00BE3B3D"/>
    <w:rsid w:val="00BE4470"/>
    <w:rsid w:val="00BE4643"/>
    <w:rsid w:val="00BE4D9C"/>
    <w:rsid w:val="00BE5AB6"/>
    <w:rsid w:val="00BF006D"/>
    <w:rsid w:val="00BF0853"/>
    <w:rsid w:val="00BF12B6"/>
    <w:rsid w:val="00BF15FE"/>
    <w:rsid w:val="00BF1AF2"/>
    <w:rsid w:val="00BF24DB"/>
    <w:rsid w:val="00BF4D96"/>
    <w:rsid w:val="00C00C5F"/>
    <w:rsid w:val="00C01F2F"/>
    <w:rsid w:val="00C02AF1"/>
    <w:rsid w:val="00C034B4"/>
    <w:rsid w:val="00C03A04"/>
    <w:rsid w:val="00C0491E"/>
    <w:rsid w:val="00C115F0"/>
    <w:rsid w:val="00C118F8"/>
    <w:rsid w:val="00C12A3E"/>
    <w:rsid w:val="00C1476C"/>
    <w:rsid w:val="00C1712E"/>
    <w:rsid w:val="00C17545"/>
    <w:rsid w:val="00C20C5E"/>
    <w:rsid w:val="00C21D76"/>
    <w:rsid w:val="00C2618C"/>
    <w:rsid w:val="00C26EC3"/>
    <w:rsid w:val="00C31948"/>
    <w:rsid w:val="00C32D4E"/>
    <w:rsid w:val="00C3529B"/>
    <w:rsid w:val="00C37833"/>
    <w:rsid w:val="00C50567"/>
    <w:rsid w:val="00C5675A"/>
    <w:rsid w:val="00C57451"/>
    <w:rsid w:val="00C57AC9"/>
    <w:rsid w:val="00C64980"/>
    <w:rsid w:val="00C70462"/>
    <w:rsid w:val="00C705C6"/>
    <w:rsid w:val="00C70790"/>
    <w:rsid w:val="00C7277A"/>
    <w:rsid w:val="00C743D9"/>
    <w:rsid w:val="00C76668"/>
    <w:rsid w:val="00C81874"/>
    <w:rsid w:val="00C82E8F"/>
    <w:rsid w:val="00C834F5"/>
    <w:rsid w:val="00C86642"/>
    <w:rsid w:val="00C87420"/>
    <w:rsid w:val="00C87D11"/>
    <w:rsid w:val="00C928FA"/>
    <w:rsid w:val="00C92E8F"/>
    <w:rsid w:val="00C935C3"/>
    <w:rsid w:val="00C93738"/>
    <w:rsid w:val="00C94008"/>
    <w:rsid w:val="00C94864"/>
    <w:rsid w:val="00C94B27"/>
    <w:rsid w:val="00C94D28"/>
    <w:rsid w:val="00C95418"/>
    <w:rsid w:val="00C96854"/>
    <w:rsid w:val="00C96CD5"/>
    <w:rsid w:val="00CA0233"/>
    <w:rsid w:val="00CA1711"/>
    <w:rsid w:val="00CA1C64"/>
    <w:rsid w:val="00CA1ED1"/>
    <w:rsid w:val="00CA2E33"/>
    <w:rsid w:val="00CA3D5F"/>
    <w:rsid w:val="00CA41BC"/>
    <w:rsid w:val="00CA44AF"/>
    <w:rsid w:val="00CA4545"/>
    <w:rsid w:val="00CA4AC6"/>
    <w:rsid w:val="00CA5C4C"/>
    <w:rsid w:val="00CA5E1E"/>
    <w:rsid w:val="00CA5F4A"/>
    <w:rsid w:val="00CB0FB8"/>
    <w:rsid w:val="00CB1B51"/>
    <w:rsid w:val="00CB22F6"/>
    <w:rsid w:val="00CB32BA"/>
    <w:rsid w:val="00CB352D"/>
    <w:rsid w:val="00CB59AC"/>
    <w:rsid w:val="00CB5D2D"/>
    <w:rsid w:val="00CB6800"/>
    <w:rsid w:val="00CB6F0E"/>
    <w:rsid w:val="00CC117A"/>
    <w:rsid w:val="00CC1366"/>
    <w:rsid w:val="00CC4161"/>
    <w:rsid w:val="00CC64E9"/>
    <w:rsid w:val="00CD01F2"/>
    <w:rsid w:val="00CD19DF"/>
    <w:rsid w:val="00CD2065"/>
    <w:rsid w:val="00CD443F"/>
    <w:rsid w:val="00CD5DAC"/>
    <w:rsid w:val="00CD6B88"/>
    <w:rsid w:val="00CD6FDF"/>
    <w:rsid w:val="00CD7C95"/>
    <w:rsid w:val="00CE0265"/>
    <w:rsid w:val="00CE09E2"/>
    <w:rsid w:val="00CE25FD"/>
    <w:rsid w:val="00CE421A"/>
    <w:rsid w:val="00CE4B45"/>
    <w:rsid w:val="00CE6D0B"/>
    <w:rsid w:val="00CF100D"/>
    <w:rsid w:val="00CF335F"/>
    <w:rsid w:val="00CF390D"/>
    <w:rsid w:val="00CF3A2A"/>
    <w:rsid w:val="00CF5365"/>
    <w:rsid w:val="00CF5E5B"/>
    <w:rsid w:val="00CF6A92"/>
    <w:rsid w:val="00CF6FB2"/>
    <w:rsid w:val="00CF799C"/>
    <w:rsid w:val="00D00356"/>
    <w:rsid w:val="00D01FEA"/>
    <w:rsid w:val="00D03B30"/>
    <w:rsid w:val="00D03E43"/>
    <w:rsid w:val="00D052BB"/>
    <w:rsid w:val="00D0618B"/>
    <w:rsid w:val="00D07436"/>
    <w:rsid w:val="00D10B53"/>
    <w:rsid w:val="00D1271E"/>
    <w:rsid w:val="00D12A6B"/>
    <w:rsid w:val="00D13122"/>
    <w:rsid w:val="00D14744"/>
    <w:rsid w:val="00D1677F"/>
    <w:rsid w:val="00D167DB"/>
    <w:rsid w:val="00D17010"/>
    <w:rsid w:val="00D2129A"/>
    <w:rsid w:val="00D25A33"/>
    <w:rsid w:val="00D26586"/>
    <w:rsid w:val="00D31008"/>
    <w:rsid w:val="00D3451E"/>
    <w:rsid w:val="00D348FD"/>
    <w:rsid w:val="00D354B2"/>
    <w:rsid w:val="00D35CBB"/>
    <w:rsid w:val="00D35E4E"/>
    <w:rsid w:val="00D3630D"/>
    <w:rsid w:val="00D36E77"/>
    <w:rsid w:val="00D3724E"/>
    <w:rsid w:val="00D410D0"/>
    <w:rsid w:val="00D41FA9"/>
    <w:rsid w:val="00D442D6"/>
    <w:rsid w:val="00D445A1"/>
    <w:rsid w:val="00D46369"/>
    <w:rsid w:val="00D4657F"/>
    <w:rsid w:val="00D474ED"/>
    <w:rsid w:val="00D50F54"/>
    <w:rsid w:val="00D5191C"/>
    <w:rsid w:val="00D51A67"/>
    <w:rsid w:val="00D52083"/>
    <w:rsid w:val="00D520FA"/>
    <w:rsid w:val="00D5242D"/>
    <w:rsid w:val="00D524F2"/>
    <w:rsid w:val="00D52B27"/>
    <w:rsid w:val="00D54293"/>
    <w:rsid w:val="00D54AFD"/>
    <w:rsid w:val="00D56A69"/>
    <w:rsid w:val="00D571A1"/>
    <w:rsid w:val="00D60D5C"/>
    <w:rsid w:val="00D6214B"/>
    <w:rsid w:val="00D63CC8"/>
    <w:rsid w:val="00D63FE2"/>
    <w:rsid w:val="00D645B3"/>
    <w:rsid w:val="00D66A99"/>
    <w:rsid w:val="00D67B54"/>
    <w:rsid w:val="00D67CB2"/>
    <w:rsid w:val="00D707D9"/>
    <w:rsid w:val="00D70E03"/>
    <w:rsid w:val="00D7111A"/>
    <w:rsid w:val="00D7189B"/>
    <w:rsid w:val="00D73697"/>
    <w:rsid w:val="00D73A61"/>
    <w:rsid w:val="00D74F51"/>
    <w:rsid w:val="00D75E9C"/>
    <w:rsid w:val="00D765ED"/>
    <w:rsid w:val="00D770FE"/>
    <w:rsid w:val="00D772EE"/>
    <w:rsid w:val="00D7762B"/>
    <w:rsid w:val="00D77C29"/>
    <w:rsid w:val="00D8177C"/>
    <w:rsid w:val="00D817A3"/>
    <w:rsid w:val="00D817BB"/>
    <w:rsid w:val="00D81DC5"/>
    <w:rsid w:val="00D82E4A"/>
    <w:rsid w:val="00D8310B"/>
    <w:rsid w:val="00D83287"/>
    <w:rsid w:val="00D833EC"/>
    <w:rsid w:val="00D834A7"/>
    <w:rsid w:val="00D83C12"/>
    <w:rsid w:val="00D84077"/>
    <w:rsid w:val="00D843EE"/>
    <w:rsid w:val="00D8476E"/>
    <w:rsid w:val="00D84AB9"/>
    <w:rsid w:val="00D86343"/>
    <w:rsid w:val="00D86682"/>
    <w:rsid w:val="00D90A7C"/>
    <w:rsid w:val="00D91C09"/>
    <w:rsid w:val="00D92854"/>
    <w:rsid w:val="00D92AAD"/>
    <w:rsid w:val="00D93662"/>
    <w:rsid w:val="00D9555F"/>
    <w:rsid w:val="00D95A5D"/>
    <w:rsid w:val="00D9761B"/>
    <w:rsid w:val="00DA077F"/>
    <w:rsid w:val="00DA0852"/>
    <w:rsid w:val="00DA18A2"/>
    <w:rsid w:val="00DA2667"/>
    <w:rsid w:val="00DA32CB"/>
    <w:rsid w:val="00DA3F27"/>
    <w:rsid w:val="00DA41B0"/>
    <w:rsid w:val="00DA4DC4"/>
    <w:rsid w:val="00DB0D96"/>
    <w:rsid w:val="00DB33EF"/>
    <w:rsid w:val="00DB384C"/>
    <w:rsid w:val="00DB39D7"/>
    <w:rsid w:val="00DB4F1C"/>
    <w:rsid w:val="00DB54A1"/>
    <w:rsid w:val="00DB55E8"/>
    <w:rsid w:val="00DB687C"/>
    <w:rsid w:val="00DB6E63"/>
    <w:rsid w:val="00DC0BEB"/>
    <w:rsid w:val="00DC124C"/>
    <w:rsid w:val="00DC143F"/>
    <w:rsid w:val="00DC2717"/>
    <w:rsid w:val="00DC3525"/>
    <w:rsid w:val="00DC5304"/>
    <w:rsid w:val="00DC60E8"/>
    <w:rsid w:val="00DC64B7"/>
    <w:rsid w:val="00DD01BF"/>
    <w:rsid w:val="00DD041C"/>
    <w:rsid w:val="00DD18B0"/>
    <w:rsid w:val="00DD203C"/>
    <w:rsid w:val="00DD2821"/>
    <w:rsid w:val="00DD455D"/>
    <w:rsid w:val="00DD5F05"/>
    <w:rsid w:val="00DD624D"/>
    <w:rsid w:val="00DD64B6"/>
    <w:rsid w:val="00DD7DD0"/>
    <w:rsid w:val="00DD7F34"/>
    <w:rsid w:val="00DE17E9"/>
    <w:rsid w:val="00DE26F1"/>
    <w:rsid w:val="00DE34AF"/>
    <w:rsid w:val="00DE4E89"/>
    <w:rsid w:val="00DE50E7"/>
    <w:rsid w:val="00DE5E1B"/>
    <w:rsid w:val="00DE74A0"/>
    <w:rsid w:val="00DE7E90"/>
    <w:rsid w:val="00DF2492"/>
    <w:rsid w:val="00DF2A19"/>
    <w:rsid w:val="00DF49F6"/>
    <w:rsid w:val="00DF4FFA"/>
    <w:rsid w:val="00DF61FC"/>
    <w:rsid w:val="00E00251"/>
    <w:rsid w:val="00E025CC"/>
    <w:rsid w:val="00E04979"/>
    <w:rsid w:val="00E04DB1"/>
    <w:rsid w:val="00E063B3"/>
    <w:rsid w:val="00E077E1"/>
    <w:rsid w:val="00E11EFB"/>
    <w:rsid w:val="00E14109"/>
    <w:rsid w:val="00E14F8F"/>
    <w:rsid w:val="00E16A61"/>
    <w:rsid w:val="00E20610"/>
    <w:rsid w:val="00E21FD7"/>
    <w:rsid w:val="00E2207F"/>
    <w:rsid w:val="00E22153"/>
    <w:rsid w:val="00E23A34"/>
    <w:rsid w:val="00E24879"/>
    <w:rsid w:val="00E27D56"/>
    <w:rsid w:val="00E31DAB"/>
    <w:rsid w:val="00E34AC4"/>
    <w:rsid w:val="00E442C5"/>
    <w:rsid w:val="00E46A28"/>
    <w:rsid w:val="00E46C7B"/>
    <w:rsid w:val="00E46DC6"/>
    <w:rsid w:val="00E47ACD"/>
    <w:rsid w:val="00E50152"/>
    <w:rsid w:val="00E5066E"/>
    <w:rsid w:val="00E50B79"/>
    <w:rsid w:val="00E50E6D"/>
    <w:rsid w:val="00E512AD"/>
    <w:rsid w:val="00E54958"/>
    <w:rsid w:val="00E54C98"/>
    <w:rsid w:val="00E5607D"/>
    <w:rsid w:val="00E56BA9"/>
    <w:rsid w:val="00E56FC0"/>
    <w:rsid w:val="00E5722A"/>
    <w:rsid w:val="00E572A6"/>
    <w:rsid w:val="00E573F6"/>
    <w:rsid w:val="00E57A96"/>
    <w:rsid w:val="00E57BBB"/>
    <w:rsid w:val="00E609EC"/>
    <w:rsid w:val="00E6426B"/>
    <w:rsid w:val="00E64B4C"/>
    <w:rsid w:val="00E659FB"/>
    <w:rsid w:val="00E66B6A"/>
    <w:rsid w:val="00E66C40"/>
    <w:rsid w:val="00E67310"/>
    <w:rsid w:val="00E676D1"/>
    <w:rsid w:val="00E70C6E"/>
    <w:rsid w:val="00E7167B"/>
    <w:rsid w:val="00E71797"/>
    <w:rsid w:val="00E72604"/>
    <w:rsid w:val="00E73970"/>
    <w:rsid w:val="00E739DD"/>
    <w:rsid w:val="00E73AD6"/>
    <w:rsid w:val="00E73CFA"/>
    <w:rsid w:val="00E76559"/>
    <w:rsid w:val="00E77902"/>
    <w:rsid w:val="00E80589"/>
    <w:rsid w:val="00E81B13"/>
    <w:rsid w:val="00E8356E"/>
    <w:rsid w:val="00E83F25"/>
    <w:rsid w:val="00E85E32"/>
    <w:rsid w:val="00E863B9"/>
    <w:rsid w:val="00E86886"/>
    <w:rsid w:val="00E87669"/>
    <w:rsid w:val="00E87871"/>
    <w:rsid w:val="00E90C7C"/>
    <w:rsid w:val="00E92546"/>
    <w:rsid w:val="00E97F14"/>
    <w:rsid w:val="00EA0E8B"/>
    <w:rsid w:val="00EA30FB"/>
    <w:rsid w:val="00EA333C"/>
    <w:rsid w:val="00EA400E"/>
    <w:rsid w:val="00EA4C37"/>
    <w:rsid w:val="00EA5F5F"/>
    <w:rsid w:val="00EA759A"/>
    <w:rsid w:val="00EA7D76"/>
    <w:rsid w:val="00EB03F1"/>
    <w:rsid w:val="00EB0EB9"/>
    <w:rsid w:val="00EB1081"/>
    <w:rsid w:val="00EB2D14"/>
    <w:rsid w:val="00EB60AF"/>
    <w:rsid w:val="00EB6679"/>
    <w:rsid w:val="00EB6BD0"/>
    <w:rsid w:val="00EB7FC9"/>
    <w:rsid w:val="00EC00D7"/>
    <w:rsid w:val="00EC049C"/>
    <w:rsid w:val="00EC37F3"/>
    <w:rsid w:val="00EC3D33"/>
    <w:rsid w:val="00EC433F"/>
    <w:rsid w:val="00EC4B5D"/>
    <w:rsid w:val="00EC4E0B"/>
    <w:rsid w:val="00EC5553"/>
    <w:rsid w:val="00EC628B"/>
    <w:rsid w:val="00EC7D09"/>
    <w:rsid w:val="00ED1F63"/>
    <w:rsid w:val="00ED5FFE"/>
    <w:rsid w:val="00ED62CB"/>
    <w:rsid w:val="00ED7305"/>
    <w:rsid w:val="00EE0654"/>
    <w:rsid w:val="00EE1442"/>
    <w:rsid w:val="00EE394A"/>
    <w:rsid w:val="00EE3DB6"/>
    <w:rsid w:val="00EE5435"/>
    <w:rsid w:val="00EE58E9"/>
    <w:rsid w:val="00EE5E07"/>
    <w:rsid w:val="00EE617B"/>
    <w:rsid w:val="00EE7D4F"/>
    <w:rsid w:val="00EF1576"/>
    <w:rsid w:val="00EF38FC"/>
    <w:rsid w:val="00EF3E27"/>
    <w:rsid w:val="00EF4E29"/>
    <w:rsid w:val="00EF5739"/>
    <w:rsid w:val="00EF5A0D"/>
    <w:rsid w:val="00EF73C9"/>
    <w:rsid w:val="00F016C6"/>
    <w:rsid w:val="00F016CB"/>
    <w:rsid w:val="00F02131"/>
    <w:rsid w:val="00F024FC"/>
    <w:rsid w:val="00F03D51"/>
    <w:rsid w:val="00F068AF"/>
    <w:rsid w:val="00F06FE0"/>
    <w:rsid w:val="00F07216"/>
    <w:rsid w:val="00F105BA"/>
    <w:rsid w:val="00F128F1"/>
    <w:rsid w:val="00F177FF"/>
    <w:rsid w:val="00F17F04"/>
    <w:rsid w:val="00F20311"/>
    <w:rsid w:val="00F217EC"/>
    <w:rsid w:val="00F21F66"/>
    <w:rsid w:val="00F2283D"/>
    <w:rsid w:val="00F2366C"/>
    <w:rsid w:val="00F23944"/>
    <w:rsid w:val="00F243D1"/>
    <w:rsid w:val="00F251BE"/>
    <w:rsid w:val="00F26075"/>
    <w:rsid w:val="00F266F1"/>
    <w:rsid w:val="00F32163"/>
    <w:rsid w:val="00F3339C"/>
    <w:rsid w:val="00F33FEE"/>
    <w:rsid w:val="00F3484D"/>
    <w:rsid w:val="00F34C83"/>
    <w:rsid w:val="00F35F87"/>
    <w:rsid w:val="00F36C60"/>
    <w:rsid w:val="00F37106"/>
    <w:rsid w:val="00F37B20"/>
    <w:rsid w:val="00F37E49"/>
    <w:rsid w:val="00F40679"/>
    <w:rsid w:val="00F40BF0"/>
    <w:rsid w:val="00F40D65"/>
    <w:rsid w:val="00F40D6E"/>
    <w:rsid w:val="00F40E05"/>
    <w:rsid w:val="00F4247D"/>
    <w:rsid w:val="00F42486"/>
    <w:rsid w:val="00F43B98"/>
    <w:rsid w:val="00F462AE"/>
    <w:rsid w:val="00F46AC4"/>
    <w:rsid w:val="00F50A6C"/>
    <w:rsid w:val="00F50F52"/>
    <w:rsid w:val="00F54911"/>
    <w:rsid w:val="00F54B8E"/>
    <w:rsid w:val="00F56740"/>
    <w:rsid w:val="00F56FB3"/>
    <w:rsid w:val="00F61FE3"/>
    <w:rsid w:val="00F6471A"/>
    <w:rsid w:val="00F70DCE"/>
    <w:rsid w:val="00F710E6"/>
    <w:rsid w:val="00F7136F"/>
    <w:rsid w:val="00F72BAE"/>
    <w:rsid w:val="00F72D01"/>
    <w:rsid w:val="00F74837"/>
    <w:rsid w:val="00F751FF"/>
    <w:rsid w:val="00F76EEF"/>
    <w:rsid w:val="00F8021D"/>
    <w:rsid w:val="00F831F6"/>
    <w:rsid w:val="00F834AF"/>
    <w:rsid w:val="00F84B80"/>
    <w:rsid w:val="00F87B52"/>
    <w:rsid w:val="00F87FE8"/>
    <w:rsid w:val="00F90E7A"/>
    <w:rsid w:val="00F9106E"/>
    <w:rsid w:val="00F91A86"/>
    <w:rsid w:val="00F92E8A"/>
    <w:rsid w:val="00F949F5"/>
    <w:rsid w:val="00F96156"/>
    <w:rsid w:val="00FA02C3"/>
    <w:rsid w:val="00FA04E9"/>
    <w:rsid w:val="00FA0779"/>
    <w:rsid w:val="00FA3594"/>
    <w:rsid w:val="00FA5778"/>
    <w:rsid w:val="00FA5806"/>
    <w:rsid w:val="00FA581D"/>
    <w:rsid w:val="00FA6BB8"/>
    <w:rsid w:val="00FB152C"/>
    <w:rsid w:val="00FB20AF"/>
    <w:rsid w:val="00FB2E91"/>
    <w:rsid w:val="00FB32FA"/>
    <w:rsid w:val="00FB3CEF"/>
    <w:rsid w:val="00FB54B2"/>
    <w:rsid w:val="00FB7DAD"/>
    <w:rsid w:val="00FC0216"/>
    <w:rsid w:val="00FC2E6C"/>
    <w:rsid w:val="00FC32BC"/>
    <w:rsid w:val="00FC5DD3"/>
    <w:rsid w:val="00FC5FFF"/>
    <w:rsid w:val="00FC6AD8"/>
    <w:rsid w:val="00FC6C46"/>
    <w:rsid w:val="00FC7B0B"/>
    <w:rsid w:val="00FC7C57"/>
    <w:rsid w:val="00FD39D9"/>
    <w:rsid w:val="00FD69FE"/>
    <w:rsid w:val="00FD774E"/>
    <w:rsid w:val="00FD77EF"/>
    <w:rsid w:val="00FE0325"/>
    <w:rsid w:val="00FE064F"/>
    <w:rsid w:val="00FE0966"/>
    <w:rsid w:val="00FE149E"/>
    <w:rsid w:val="00FE166F"/>
    <w:rsid w:val="00FE2BF7"/>
    <w:rsid w:val="00FE36C6"/>
    <w:rsid w:val="00FE5A1B"/>
    <w:rsid w:val="00FE7797"/>
    <w:rsid w:val="00FE7B0F"/>
    <w:rsid w:val="00FF15F3"/>
    <w:rsid w:val="00FF16BC"/>
    <w:rsid w:val="00FF271B"/>
    <w:rsid w:val="00FF3FF8"/>
    <w:rsid w:val="00FF42A7"/>
    <w:rsid w:val="00FF483A"/>
    <w:rsid w:val="00FF48D0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5C02C7"/>
  <w15:docId w15:val="{97AB00C1-11E0-467E-83C2-DA09BF42C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954"/>
    <w:pPr>
      <w:spacing w:after="160" w:line="259" w:lineRule="auto"/>
    </w:pPr>
    <w:rPr>
      <w:rFonts w:asciiTheme="minorHAnsi" w:eastAsiaTheme="minorHAnsi" w:hAnsiTheme="minorHAnsi" w:cstheme="minorBidi"/>
      <w:color w:val="0D0D0D" w:themeColor="text1" w:themeTint="F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37550"/>
    <w:pPr>
      <w:pageBreakBefore/>
      <w:pBdr>
        <w:top w:val="single" w:sz="24" w:space="0" w:color="94B6D2"/>
        <w:left w:val="single" w:sz="24" w:space="0" w:color="94B6D2"/>
        <w:bottom w:val="single" w:sz="24" w:space="0" w:color="94B6D2"/>
        <w:right w:val="single" w:sz="24" w:space="0" w:color="94B6D2"/>
      </w:pBdr>
      <w:shd w:val="clear" w:color="auto" w:fill="94B6D2"/>
      <w:spacing w:before="200" w:after="120" w:line="276" w:lineRule="auto"/>
      <w:outlineLvl w:val="0"/>
    </w:pPr>
    <w:rPr>
      <w:rFonts w:ascii="Calibri" w:eastAsia="Times New Roman" w:hAnsi="Calibri" w:cs="Times New Roman"/>
      <w:b/>
      <w:bCs/>
      <w:caps/>
      <w:color w:val="FFFFFF"/>
      <w:spacing w:val="15"/>
      <w:sz w:val="22"/>
      <w:lang w:bidi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315F5"/>
    <w:pPr>
      <w:pBdr>
        <w:top w:val="single" w:sz="24" w:space="0" w:color="E9F0F6"/>
        <w:left w:val="single" w:sz="24" w:space="0" w:color="E9F0F6"/>
        <w:bottom w:val="single" w:sz="24" w:space="0" w:color="E9F0F6"/>
        <w:right w:val="single" w:sz="24" w:space="0" w:color="E9F0F6"/>
      </w:pBdr>
      <w:shd w:val="clear" w:color="auto" w:fill="E9F0F6"/>
      <w:spacing w:before="240" w:after="120" w:line="276" w:lineRule="auto"/>
      <w:outlineLvl w:val="1"/>
    </w:pPr>
    <w:rPr>
      <w:rFonts w:ascii="Calibri" w:eastAsia="Times New Roman" w:hAnsi="Calibri" w:cs="Times New Roman"/>
      <w:caps/>
      <w:color w:val="auto"/>
      <w:spacing w:val="15"/>
      <w:sz w:val="22"/>
      <w:lang w:bidi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177FF"/>
    <w:pPr>
      <w:numPr>
        <w:ilvl w:val="2"/>
        <w:numId w:val="2"/>
      </w:numPr>
      <w:pBdr>
        <w:top w:val="single" w:sz="6" w:space="2" w:color="94B6D2"/>
        <w:left w:val="single" w:sz="6" w:space="2" w:color="94B6D2"/>
      </w:pBdr>
      <w:spacing w:before="300" w:after="0" w:line="276" w:lineRule="auto"/>
      <w:ind w:left="2136"/>
      <w:outlineLvl w:val="2"/>
    </w:pPr>
    <w:rPr>
      <w:rFonts w:ascii="Calibri" w:eastAsia="Times New Roman" w:hAnsi="Calibri" w:cs="Times New Roman"/>
      <w:caps/>
      <w:color w:val="345C7D"/>
      <w:spacing w:val="15"/>
      <w:sz w:val="22"/>
      <w:lang w:bidi="en-US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4349A"/>
    <w:pPr>
      <w:numPr>
        <w:ilvl w:val="3"/>
        <w:numId w:val="2"/>
      </w:numPr>
      <w:pBdr>
        <w:top w:val="dotted" w:sz="6" w:space="2" w:color="94B6D2"/>
        <w:left w:val="dotted" w:sz="6" w:space="2" w:color="94B6D2"/>
      </w:pBdr>
      <w:spacing w:before="300" w:after="0" w:line="276" w:lineRule="auto"/>
      <w:outlineLvl w:val="3"/>
    </w:pPr>
    <w:rPr>
      <w:rFonts w:ascii="Calibri" w:eastAsia="Times New Roman" w:hAnsi="Calibri" w:cs="Times New Roman"/>
      <w:caps/>
      <w:color w:val="548AB7"/>
      <w:spacing w:val="10"/>
      <w:sz w:val="22"/>
      <w:lang w:bidi="en-US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24349A"/>
    <w:pPr>
      <w:numPr>
        <w:ilvl w:val="4"/>
        <w:numId w:val="2"/>
      </w:numPr>
      <w:pBdr>
        <w:bottom w:val="single" w:sz="6" w:space="1" w:color="94B6D2"/>
      </w:pBdr>
      <w:spacing w:before="300" w:after="0" w:line="276" w:lineRule="auto"/>
      <w:outlineLvl w:val="4"/>
    </w:pPr>
    <w:rPr>
      <w:rFonts w:ascii="Calibri" w:eastAsia="Times New Roman" w:hAnsi="Calibri" w:cs="Times New Roman"/>
      <w:caps/>
      <w:color w:val="548AB7"/>
      <w:spacing w:val="10"/>
      <w:sz w:val="22"/>
      <w:lang w:bidi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81DC5"/>
    <w:pPr>
      <w:numPr>
        <w:ilvl w:val="5"/>
        <w:numId w:val="2"/>
      </w:numPr>
      <w:pBdr>
        <w:bottom w:val="dotted" w:sz="6" w:space="1" w:color="94B6D2"/>
      </w:pBdr>
      <w:spacing w:before="300" w:after="0" w:line="276" w:lineRule="auto"/>
      <w:outlineLvl w:val="5"/>
    </w:pPr>
    <w:rPr>
      <w:rFonts w:ascii="Calibri" w:eastAsia="Times New Roman" w:hAnsi="Calibri" w:cs="Times New Roman"/>
      <w:caps/>
      <w:color w:val="548AB7"/>
      <w:spacing w:val="10"/>
      <w:sz w:val="22"/>
      <w:lang w:bidi="en-US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81DC5"/>
    <w:pPr>
      <w:numPr>
        <w:ilvl w:val="6"/>
        <w:numId w:val="2"/>
      </w:numPr>
      <w:spacing w:before="300" w:after="0" w:line="276" w:lineRule="auto"/>
      <w:outlineLvl w:val="6"/>
    </w:pPr>
    <w:rPr>
      <w:rFonts w:ascii="Calibri" w:eastAsia="Times New Roman" w:hAnsi="Calibri" w:cs="Times New Roman"/>
      <w:caps/>
      <w:color w:val="548AB7"/>
      <w:spacing w:val="10"/>
      <w:sz w:val="22"/>
      <w:lang w:bidi="en-US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81DC5"/>
    <w:pPr>
      <w:numPr>
        <w:ilvl w:val="7"/>
        <w:numId w:val="2"/>
      </w:numPr>
      <w:spacing w:before="300" w:after="0" w:line="276" w:lineRule="auto"/>
      <w:outlineLvl w:val="7"/>
    </w:pPr>
    <w:rPr>
      <w:rFonts w:ascii="Calibri" w:eastAsia="Times New Roman" w:hAnsi="Calibri" w:cs="Times New Roman"/>
      <w:caps/>
      <w:color w:val="auto"/>
      <w:spacing w:val="10"/>
      <w:sz w:val="18"/>
      <w:szCs w:val="18"/>
      <w:lang w:bidi="en-US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81DC5"/>
    <w:pPr>
      <w:numPr>
        <w:ilvl w:val="8"/>
        <w:numId w:val="2"/>
      </w:numPr>
      <w:spacing w:before="300" w:after="0" w:line="276" w:lineRule="auto"/>
      <w:outlineLvl w:val="8"/>
    </w:pPr>
    <w:rPr>
      <w:rFonts w:ascii="Calibri" w:eastAsia="Times New Roman" w:hAnsi="Calibri" w:cs="Times New Roman"/>
      <w:i/>
      <w:caps/>
      <w:color w:val="auto"/>
      <w:spacing w:val="10"/>
      <w:sz w:val="18"/>
      <w:szCs w:val="18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955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steclaire-Accent11">
    <w:name w:val="Liste claire - Accent 11"/>
    <w:basedOn w:val="TableauNormal"/>
    <w:uiPriority w:val="61"/>
    <w:rsid w:val="00D9555F"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637550"/>
    <w:rPr>
      <w:b/>
      <w:bCs/>
      <w:caps/>
      <w:color w:val="FFFFFF"/>
      <w:spacing w:val="15"/>
      <w:sz w:val="22"/>
      <w:szCs w:val="22"/>
      <w:shd w:val="clear" w:color="auto" w:fill="94B6D2"/>
      <w:lang w:eastAsia="en-US" w:bidi="en-US"/>
    </w:rPr>
  </w:style>
  <w:style w:type="character" w:customStyle="1" w:styleId="Titre2Car">
    <w:name w:val="Titre 2 Car"/>
    <w:basedOn w:val="Policepardfaut"/>
    <w:link w:val="Titre2"/>
    <w:uiPriority w:val="9"/>
    <w:rsid w:val="000315F5"/>
    <w:rPr>
      <w:caps/>
      <w:spacing w:val="15"/>
      <w:sz w:val="22"/>
      <w:szCs w:val="22"/>
      <w:shd w:val="clear" w:color="auto" w:fill="E9F0F6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F177FF"/>
    <w:rPr>
      <w:caps/>
      <w:color w:val="345C7D"/>
      <w:spacing w:val="15"/>
      <w:sz w:val="22"/>
      <w:szCs w:val="22"/>
      <w:lang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24349A"/>
    <w:rPr>
      <w:caps/>
      <w:color w:val="548AB7"/>
      <w:spacing w:val="10"/>
      <w:sz w:val="22"/>
      <w:szCs w:val="22"/>
      <w:lang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24349A"/>
    <w:rPr>
      <w:caps/>
      <w:color w:val="548AB7"/>
      <w:spacing w:val="10"/>
      <w:sz w:val="22"/>
      <w:szCs w:val="22"/>
      <w:lang w:eastAsia="en-US" w:bidi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D81DC5"/>
    <w:rPr>
      <w:caps/>
      <w:color w:val="548AB7"/>
      <w:spacing w:val="10"/>
      <w:sz w:val="22"/>
      <w:szCs w:val="22"/>
      <w:lang w:eastAsia="en-US" w:bidi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D81DC5"/>
    <w:rPr>
      <w:caps/>
      <w:color w:val="548AB7"/>
      <w:spacing w:val="10"/>
      <w:sz w:val="22"/>
      <w:szCs w:val="22"/>
      <w:lang w:eastAsia="en-US" w:bidi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D81DC5"/>
    <w:rPr>
      <w:caps/>
      <w:spacing w:val="10"/>
      <w:sz w:val="18"/>
      <w:szCs w:val="18"/>
      <w:lang w:eastAsia="en-US" w:bidi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D81DC5"/>
    <w:rPr>
      <w:i/>
      <w:caps/>
      <w:spacing w:val="10"/>
      <w:sz w:val="18"/>
      <w:szCs w:val="18"/>
      <w:lang w:eastAsia="en-US" w:bidi="en-US"/>
    </w:rPr>
  </w:style>
  <w:style w:type="paragraph" w:styleId="Lgende">
    <w:name w:val="caption"/>
    <w:basedOn w:val="Normal"/>
    <w:next w:val="Normal"/>
    <w:uiPriority w:val="35"/>
    <w:unhideWhenUsed/>
    <w:qFormat/>
    <w:rsid w:val="00D81DC5"/>
    <w:pPr>
      <w:spacing w:before="200" w:after="200" w:line="276" w:lineRule="auto"/>
    </w:pPr>
    <w:rPr>
      <w:rFonts w:ascii="Calibri" w:eastAsia="Times New Roman" w:hAnsi="Calibri" w:cs="Times New Roman"/>
      <w:b/>
      <w:bCs/>
      <w:color w:val="548AB7"/>
      <w:sz w:val="16"/>
      <w:szCs w:val="16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D81DC5"/>
    <w:pPr>
      <w:spacing w:before="720" w:after="200" w:line="276" w:lineRule="auto"/>
    </w:pPr>
    <w:rPr>
      <w:rFonts w:ascii="Calibri" w:eastAsia="Times New Roman" w:hAnsi="Calibri" w:cs="Times New Roman"/>
      <w:caps/>
      <w:color w:val="94B6D2"/>
      <w:spacing w:val="10"/>
      <w:kern w:val="28"/>
      <w:sz w:val="52"/>
      <w:szCs w:val="52"/>
      <w:lang w:bidi="en-US"/>
    </w:rPr>
  </w:style>
  <w:style w:type="character" w:customStyle="1" w:styleId="TitreCar">
    <w:name w:val="Titre Car"/>
    <w:basedOn w:val="Policepardfaut"/>
    <w:link w:val="Titre"/>
    <w:uiPriority w:val="10"/>
    <w:rsid w:val="00D81DC5"/>
    <w:rPr>
      <w:caps/>
      <w:color w:val="94B6D2"/>
      <w:spacing w:val="10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81DC5"/>
    <w:pPr>
      <w:spacing w:before="200" w:after="1000" w:line="240" w:lineRule="auto"/>
    </w:pPr>
    <w:rPr>
      <w:rFonts w:ascii="Calibri" w:eastAsia="Times New Roman" w:hAnsi="Calibri" w:cs="Times New Roman"/>
      <w:caps/>
      <w:color w:val="595959"/>
      <w:spacing w:val="10"/>
      <w:sz w:val="24"/>
      <w:szCs w:val="24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D81DC5"/>
    <w:rPr>
      <w:caps/>
      <w:color w:val="595959"/>
      <w:spacing w:val="10"/>
      <w:sz w:val="24"/>
      <w:szCs w:val="24"/>
    </w:rPr>
  </w:style>
  <w:style w:type="character" w:styleId="lev">
    <w:name w:val="Strong"/>
    <w:uiPriority w:val="22"/>
    <w:qFormat/>
    <w:rsid w:val="00D81DC5"/>
    <w:rPr>
      <w:b/>
      <w:bCs/>
    </w:rPr>
  </w:style>
  <w:style w:type="character" w:styleId="Accentuation">
    <w:name w:val="Emphasis"/>
    <w:uiPriority w:val="20"/>
    <w:qFormat/>
    <w:rsid w:val="00D81DC5"/>
    <w:rPr>
      <w:caps/>
      <w:color w:val="345C7D"/>
      <w:spacing w:val="5"/>
    </w:rPr>
  </w:style>
  <w:style w:type="paragraph" w:styleId="Sansinterligne">
    <w:name w:val="No Spacing"/>
    <w:basedOn w:val="Normal"/>
    <w:link w:val="SansinterligneCar"/>
    <w:uiPriority w:val="1"/>
    <w:qFormat/>
    <w:rsid w:val="00D81DC5"/>
    <w:pPr>
      <w:spacing w:after="0" w:line="240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81DC5"/>
    <w:rPr>
      <w:sz w:val="20"/>
      <w:szCs w:val="20"/>
    </w:rPr>
  </w:style>
  <w:style w:type="paragraph" w:styleId="Paragraphedeliste">
    <w:name w:val="List Paragraph"/>
    <w:basedOn w:val="Normal"/>
    <w:uiPriority w:val="34"/>
    <w:qFormat/>
    <w:rsid w:val="00D81DC5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D81DC5"/>
    <w:pPr>
      <w:spacing w:before="200" w:after="200" w:line="276" w:lineRule="auto"/>
    </w:pPr>
    <w:rPr>
      <w:rFonts w:ascii="Calibri" w:eastAsia="Times New Roman" w:hAnsi="Calibri" w:cs="Times New Roman"/>
      <w:i/>
      <w:iCs/>
      <w:color w:val="auto"/>
      <w:sz w:val="24"/>
      <w:szCs w:val="20"/>
      <w:lang w:bidi="en-US"/>
    </w:rPr>
  </w:style>
  <w:style w:type="character" w:customStyle="1" w:styleId="CitationCar">
    <w:name w:val="Citation Car"/>
    <w:basedOn w:val="Policepardfaut"/>
    <w:link w:val="Citation"/>
    <w:uiPriority w:val="29"/>
    <w:rsid w:val="00D81DC5"/>
    <w:rPr>
      <w:i/>
      <w:i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81DC5"/>
    <w:pPr>
      <w:pBdr>
        <w:top w:val="single" w:sz="4" w:space="10" w:color="94B6D2"/>
        <w:left w:val="single" w:sz="4" w:space="10" w:color="94B6D2"/>
      </w:pBdr>
      <w:spacing w:before="200" w:after="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94B6D2"/>
      <w:sz w:val="24"/>
      <w:szCs w:val="20"/>
      <w:lang w:bidi="en-US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81DC5"/>
    <w:rPr>
      <w:i/>
      <w:iCs/>
      <w:color w:val="94B6D2"/>
      <w:sz w:val="20"/>
      <w:szCs w:val="20"/>
    </w:rPr>
  </w:style>
  <w:style w:type="character" w:styleId="Accentuationlgre">
    <w:name w:val="Subtle Emphasis"/>
    <w:uiPriority w:val="19"/>
    <w:qFormat/>
    <w:rsid w:val="00D81DC5"/>
    <w:rPr>
      <w:i/>
      <w:iCs/>
      <w:color w:val="345C7D"/>
    </w:rPr>
  </w:style>
  <w:style w:type="character" w:styleId="Accentuationintense">
    <w:name w:val="Intense Emphasis"/>
    <w:uiPriority w:val="21"/>
    <w:qFormat/>
    <w:rsid w:val="00D81DC5"/>
    <w:rPr>
      <w:b/>
      <w:bCs/>
      <w:caps/>
      <w:color w:val="345C7D"/>
      <w:spacing w:val="10"/>
    </w:rPr>
  </w:style>
  <w:style w:type="character" w:styleId="Rfrencelgre">
    <w:name w:val="Subtle Reference"/>
    <w:uiPriority w:val="31"/>
    <w:qFormat/>
    <w:rsid w:val="00D81DC5"/>
    <w:rPr>
      <w:b/>
      <w:bCs/>
      <w:color w:val="94B6D2"/>
    </w:rPr>
  </w:style>
  <w:style w:type="character" w:styleId="Rfrenceintense">
    <w:name w:val="Intense Reference"/>
    <w:uiPriority w:val="32"/>
    <w:qFormat/>
    <w:rsid w:val="00454664"/>
    <w:rPr>
      <w:rFonts w:ascii="Calibri" w:hAnsi="Calibri"/>
      <w:b/>
      <w:bCs/>
      <w:i/>
      <w:iCs/>
      <w:caps/>
      <w:color w:val="548AB7"/>
      <w:sz w:val="22"/>
    </w:rPr>
  </w:style>
  <w:style w:type="character" w:styleId="Titredulivre">
    <w:name w:val="Book Title"/>
    <w:uiPriority w:val="33"/>
    <w:qFormat/>
    <w:rsid w:val="00D81DC5"/>
    <w:rPr>
      <w:b/>
      <w:bCs/>
      <w:i/>
      <w:iCs/>
      <w:spacing w:val="9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81DC5"/>
    <w:pPr>
      <w:outlineLvl w:val="9"/>
    </w:pPr>
  </w:style>
  <w:style w:type="paragraph" w:styleId="NormalWeb">
    <w:name w:val="Normal (Web)"/>
    <w:basedOn w:val="Normal"/>
    <w:uiPriority w:val="99"/>
    <w:unhideWhenUsed/>
    <w:rsid w:val="003979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9795C"/>
    <w:pPr>
      <w:spacing w:before="200" w:after="200" w:line="276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9795C"/>
    <w:rPr>
      <w:rFonts w:ascii="Calibri" w:eastAsia="Times New Roman" w:hAnsi="Calibri" w:cs="Times New Roman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39795C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04316"/>
    <w:pPr>
      <w:spacing w:after="0" w:line="240" w:lineRule="auto"/>
    </w:pPr>
    <w:rPr>
      <w:rFonts w:ascii="Tahoma" w:eastAsia="Times New Roman" w:hAnsi="Tahoma" w:cs="Tahoma"/>
      <w:color w:val="auto"/>
      <w:sz w:val="16"/>
      <w:szCs w:val="16"/>
      <w:lang w:bidi="en-US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04316"/>
    <w:rPr>
      <w:rFonts w:ascii="Tahoma" w:hAnsi="Tahoma" w:cs="Tahoma"/>
      <w:sz w:val="16"/>
      <w:szCs w:val="16"/>
      <w:lang w:val="fr-FR"/>
    </w:rPr>
  </w:style>
  <w:style w:type="character" w:customStyle="1" w:styleId="apple-style-span">
    <w:name w:val="apple-style-span"/>
    <w:basedOn w:val="Policepardfaut"/>
    <w:rsid w:val="0089661B"/>
  </w:style>
  <w:style w:type="character" w:customStyle="1" w:styleId="apple-converted-space">
    <w:name w:val="apple-converted-space"/>
    <w:basedOn w:val="Policepardfaut"/>
    <w:rsid w:val="0089661B"/>
  </w:style>
  <w:style w:type="character" w:styleId="Lienhypertexte">
    <w:name w:val="Hyperlink"/>
    <w:basedOn w:val="Policepardfaut"/>
    <w:uiPriority w:val="99"/>
    <w:unhideWhenUsed/>
    <w:rsid w:val="00810B0A"/>
    <w:rPr>
      <w:color w:val="0000FF"/>
      <w:u w:val="single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B97998"/>
    <w:pPr>
      <w:spacing w:after="0" w:line="240" w:lineRule="auto"/>
    </w:pPr>
    <w:rPr>
      <w:rFonts w:ascii="Tahoma" w:eastAsia="Times New Roman" w:hAnsi="Tahoma" w:cs="Tahoma"/>
      <w:color w:val="auto"/>
      <w:sz w:val="16"/>
      <w:szCs w:val="16"/>
      <w:lang w:bidi="en-US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B97998"/>
    <w:rPr>
      <w:rFonts w:ascii="Tahoma" w:hAnsi="Tahoma" w:cs="Tahoma"/>
      <w:sz w:val="16"/>
      <w:szCs w:val="16"/>
      <w:lang w:val="fr-FR"/>
    </w:rPr>
  </w:style>
  <w:style w:type="character" w:customStyle="1" w:styleId="spipsurligneconditionnel">
    <w:name w:val="spip_surligneconditionnel"/>
    <w:basedOn w:val="Policepardfaut"/>
    <w:rsid w:val="003B4C74"/>
  </w:style>
  <w:style w:type="table" w:customStyle="1" w:styleId="Listeclaire-Accent12">
    <w:name w:val="Liste claire - Accent 12"/>
    <w:basedOn w:val="TableauNormal"/>
    <w:uiPriority w:val="61"/>
    <w:rsid w:val="00846E49"/>
    <w:tblPr>
      <w:tblStyleRowBandSize w:val="1"/>
      <w:tblStyleColBandSize w:val="1"/>
      <w:tblBorders>
        <w:top w:val="single" w:sz="8" w:space="0" w:color="DDDDDD"/>
        <w:left w:val="single" w:sz="8" w:space="0" w:color="DDDDDD"/>
        <w:bottom w:val="single" w:sz="8" w:space="0" w:color="DDDDDD"/>
        <w:right w:val="single" w:sz="8" w:space="0" w:color="DDDDD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DDDDD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  <w:tblStylePr w:type="band1Horz">
      <w:tblPr/>
      <w:tcPr>
        <w:tcBorders>
          <w:top w:val="single" w:sz="8" w:space="0" w:color="DDDDDD"/>
          <w:left w:val="single" w:sz="8" w:space="0" w:color="DDDDDD"/>
          <w:bottom w:val="single" w:sz="8" w:space="0" w:color="DDDDDD"/>
          <w:right w:val="single" w:sz="8" w:space="0" w:color="DDDDDD"/>
        </w:tcBorders>
      </w:tcPr>
    </w:tblStylePr>
  </w:style>
  <w:style w:type="numbering" w:customStyle="1" w:styleId="PucesCreafrica">
    <w:name w:val="Puces Creafrica"/>
    <w:basedOn w:val="Aucuneliste"/>
    <w:rsid w:val="00027B48"/>
    <w:pPr>
      <w:numPr>
        <w:numId w:val="1"/>
      </w:numPr>
    </w:pPr>
  </w:style>
  <w:style w:type="paragraph" w:styleId="En-tte">
    <w:name w:val="header"/>
    <w:basedOn w:val="Normal"/>
    <w:link w:val="En-tteCar"/>
    <w:unhideWhenUsed/>
    <w:rsid w:val="00D524F2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En-tteCar">
    <w:name w:val="En-tête Car"/>
    <w:basedOn w:val="Policepardfaut"/>
    <w:link w:val="En-tte"/>
    <w:rsid w:val="00D524F2"/>
    <w:rPr>
      <w:sz w:val="20"/>
      <w:szCs w:val="20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D524F2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PieddepageCar">
    <w:name w:val="Pied de page Car"/>
    <w:basedOn w:val="Policepardfaut"/>
    <w:link w:val="Pieddepage"/>
    <w:uiPriority w:val="99"/>
    <w:rsid w:val="00D524F2"/>
    <w:rPr>
      <w:sz w:val="20"/>
      <w:szCs w:val="20"/>
      <w:lang w:val="fr-FR"/>
    </w:rPr>
  </w:style>
  <w:style w:type="paragraph" w:customStyle="1" w:styleId="Default">
    <w:name w:val="Default"/>
    <w:rsid w:val="00E7167B"/>
    <w:pPr>
      <w:autoSpaceDE w:val="0"/>
      <w:autoSpaceDN w:val="0"/>
      <w:adjustRightInd w:val="0"/>
      <w:spacing w:before="200" w:after="200" w:line="276" w:lineRule="auto"/>
    </w:pPr>
    <w:rPr>
      <w:rFonts w:ascii="Arial" w:hAnsi="Arial" w:cs="Arial"/>
      <w:color w:val="000000"/>
      <w:sz w:val="24"/>
      <w:szCs w:val="24"/>
      <w:lang w:val="en-US" w:eastAsia="en-US" w:bidi="en-US"/>
    </w:rPr>
  </w:style>
  <w:style w:type="paragraph" w:styleId="TM1">
    <w:name w:val="toc 1"/>
    <w:basedOn w:val="Normal"/>
    <w:next w:val="Normal"/>
    <w:autoRedefine/>
    <w:uiPriority w:val="39"/>
    <w:unhideWhenUsed/>
    <w:rsid w:val="00531597"/>
    <w:pPr>
      <w:spacing w:before="200" w:after="200" w:line="276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styleId="TM2">
    <w:name w:val="toc 2"/>
    <w:basedOn w:val="Normal"/>
    <w:next w:val="Normal"/>
    <w:autoRedefine/>
    <w:uiPriority w:val="39"/>
    <w:unhideWhenUsed/>
    <w:rsid w:val="00531597"/>
    <w:pPr>
      <w:spacing w:before="200" w:after="200" w:line="276" w:lineRule="auto"/>
      <w:ind w:left="200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styleId="TM3">
    <w:name w:val="toc 3"/>
    <w:basedOn w:val="Normal"/>
    <w:next w:val="Normal"/>
    <w:autoRedefine/>
    <w:uiPriority w:val="39"/>
    <w:unhideWhenUsed/>
    <w:rsid w:val="00531597"/>
    <w:pPr>
      <w:spacing w:before="200" w:after="200" w:line="276" w:lineRule="auto"/>
      <w:ind w:left="400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styleId="Corpsdetexte">
    <w:name w:val="Body Text"/>
    <w:aliases w:val="Body Text"/>
    <w:basedOn w:val="Normal"/>
    <w:link w:val="CorpsdetexteCar"/>
    <w:rsid w:val="00531597"/>
    <w:pPr>
      <w:spacing w:after="0" w:line="240" w:lineRule="auto"/>
      <w:jc w:val="both"/>
    </w:pPr>
    <w:rPr>
      <w:rFonts w:ascii="Arial" w:eastAsia="Times New Roman" w:hAnsi="Arial" w:cs="Arial"/>
      <w:color w:val="auto"/>
      <w:sz w:val="24"/>
      <w:szCs w:val="20"/>
      <w:lang w:eastAsia="fr-FR"/>
    </w:rPr>
  </w:style>
  <w:style w:type="character" w:customStyle="1" w:styleId="CorpsdetexteCar">
    <w:name w:val="Corps de texte Car"/>
    <w:aliases w:val="Body Text Car"/>
    <w:basedOn w:val="Policepardfaut"/>
    <w:link w:val="Corpsdetexte"/>
    <w:rsid w:val="00531597"/>
    <w:rPr>
      <w:rFonts w:ascii="Arial" w:hAnsi="Arial" w:cs="Arial"/>
    </w:rPr>
  </w:style>
  <w:style w:type="paragraph" w:customStyle="1" w:styleId="textenote">
    <w:name w:val="texte note"/>
    <w:basedOn w:val="Normal"/>
    <w:uiPriority w:val="99"/>
    <w:rsid w:val="00D03B30"/>
    <w:pPr>
      <w:autoSpaceDE w:val="0"/>
      <w:autoSpaceDN w:val="0"/>
      <w:spacing w:after="0" w:line="240" w:lineRule="auto"/>
    </w:pPr>
    <w:rPr>
      <w:rFonts w:ascii="Bookman" w:eastAsia="Times New Roman" w:hAnsi="Bookman" w:cs="Bookman"/>
      <w:color w:val="auto"/>
      <w:sz w:val="24"/>
      <w:szCs w:val="20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C08A0"/>
    <w:rPr>
      <w:color w:val="800080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6A68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A68D6"/>
    <w:pPr>
      <w:spacing w:before="200" w:after="200" w:line="276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A68D6"/>
    <w:rPr>
      <w:lang w:eastAsia="en-US" w:bidi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A68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A68D6"/>
    <w:rPr>
      <w:b/>
      <w:bCs/>
      <w:lang w:eastAsia="en-US" w:bidi="en-US"/>
    </w:rPr>
  </w:style>
  <w:style w:type="paragraph" w:styleId="Notedebasdepage">
    <w:name w:val="footnote text"/>
    <w:basedOn w:val="Normal"/>
    <w:link w:val="NotedebasdepageCar"/>
    <w:semiHidden/>
    <w:unhideWhenUsed/>
    <w:rsid w:val="00DB6E63"/>
    <w:pPr>
      <w:spacing w:after="0" w:line="240" w:lineRule="auto"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B6E63"/>
    <w:rPr>
      <w:lang w:eastAsia="en-US" w:bidi="en-US"/>
    </w:rPr>
  </w:style>
  <w:style w:type="character" w:styleId="Appelnotedebasdep">
    <w:name w:val="footnote reference"/>
    <w:basedOn w:val="Policepardfaut"/>
    <w:semiHidden/>
    <w:unhideWhenUsed/>
    <w:rsid w:val="00DB6E63"/>
    <w:rPr>
      <w:vertAlign w:val="superscript"/>
    </w:rPr>
  </w:style>
  <w:style w:type="character" w:styleId="CitationHTML">
    <w:name w:val="HTML Cite"/>
    <w:basedOn w:val="Policepardfaut"/>
    <w:uiPriority w:val="99"/>
    <w:semiHidden/>
    <w:unhideWhenUsed/>
    <w:rsid w:val="00D81DC5"/>
    <w:rPr>
      <w:i/>
      <w:iCs/>
    </w:rPr>
  </w:style>
  <w:style w:type="table" w:customStyle="1" w:styleId="Trameclaire-Accent11">
    <w:name w:val="Trame claire - Accent 11"/>
    <w:basedOn w:val="TableauNormal"/>
    <w:uiPriority w:val="60"/>
    <w:rsid w:val="00EF38FC"/>
    <w:tblPr>
      <w:tblStyleRowBandSize w:val="1"/>
      <w:tblStyleColBandSize w:val="1"/>
      <w:tblBorders>
        <w:top w:val="single" w:sz="8" w:space="0" w:color="94B6D2"/>
        <w:bottom w:val="single" w:sz="8" w:space="0" w:color="94B6D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/>
          <w:left w:val="nil"/>
          <w:bottom w:val="single" w:sz="8" w:space="0" w:color="94B6D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/>
      </w:tcPr>
    </w:tblStylePr>
  </w:style>
  <w:style w:type="character" w:customStyle="1" w:styleId="il">
    <w:name w:val="il"/>
    <w:basedOn w:val="Policepardfaut"/>
    <w:rsid w:val="00B97B63"/>
  </w:style>
  <w:style w:type="table" w:customStyle="1" w:styleId="Trameclaire-Accent12">
    <w:name w:val="Trame claire - Accent 12"/>
    <w:basedOn w:val="TableauNormal"/>
    <w:uiPriority w:val="60"/>
    <w:rsid w:val="004B6B8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Lettre">
    <w:name w:val="Lettre"/>
    <w:basedOn w:val="Normal"/>
    <w:rsid w:val="006A78DD"/>
    <w:pPr>
      <w:spacing w:before="40" w:after="40" w:line="280" w:lineRule="atLeast"/>
      <w:ind w:left="560"/>
    </w:pPr>
    <w:rPr>
      <w:rFonts w:ascii="Arial" w:eastAsia="Times New Roman" w:hAnsi="Arial" w:cs="Times New Roman"/>
      <w:i/>
      <w:color w:val="auto"/>
      <w:sz w:val="22"/>
      <w:szCs w:val="20"/>
      <w:lang w:eastAsia="fr-FR"/>
    </w:rPr>
  </w:style>
  <w:style w:type="paragraph" w:styleId="Normalcentr">
    <w:name w:val="Block Text"/>
    <w:basedOn w:val="Normal"/>
    <w:rsid w:val="006A78DD"/>
    <w:pPr>
      <w:autoSpaceDE w:val="0"/>
      <w:autoSpaceDN w:val="0"/>
      <w:spacing w:before="40" w:after="120" w:line="240" w:lineRule="auto"/>
      <w:ind w:left="1440" w:right="1440"/>
    </w:pPr>
    <w:rPr>
      <w:rFonts w:ascii="Tahoma" w:eastAsia="Times New Roman" w:hAnsi="Tahoma" w:cs="Times New Roman"/>
      <w:iCs/>
      <w:color w:val="auto"/>
      <w:sz w:val="24"/>
      <w:szCs w:val="24"/>
      <w:lang w:eastAsia="fr-FR"/>
    </w:rPr>
  </w:style>
  <w:style w:type="paragraph" w:customStyle="1" w:styleId="1-Normal">
    <w:name w:val="1 - Normal"/>
    <w:basedOn w:val="Normal"/>
    <w:rsid w:val="00D67B54"/>
    <w:pPr>
      <w:tabs>
        <w:tab w:val="left" w:pos="993"/>
      </w:tabs>
      <w:autoSpaceDE w:val="0"/>
      <w:autoSpaceDN w:val="0"/>
      <w:spacing w:before="40" w:after="40" w:line="240" w:lineRule="auto"/>
      <w:jc w:val="both"/>
    </w:pPr>
    <w:rPr>
      <w:rFonts w:ascii="Times New Roman" w:eastAsia="Times New Roman" w:hAnsi="Times New Roman" w:cs="Times New Roman"/>
      <w:iCs/>
      <w:color w:val="auto"/>
      <w:sz w:val="22"/>
      <w:szCs w:val="24"/>
      <w:lang w:val="en-US" w:eastAsia="fr-FR"/>
    </w:rPr>
  </w:style>
  <w:style w:type="paragraph" w:customStyle="1" w:styleId="11-Normal">
    <w:name w:val="11 - Normal"/>
    <w:autoRedefine/>
    <w:rsid w:val="00D67B54"/>
    <w:pPr>
      <w:keepNext/>
      <w:spacing w:before="60" w:after="60" w:line="260" w:lineRule="atLeast"/>
      <w:ind w:left="709"/>
      <w:jc w:val="both"/>
    </w:pPr>
    <w:rPr>
      <w:rFonts w:ascii="Times New Roman" w:hAnsi="Times New Roman"/>
      <w:color w:val="000000"/>
      <w:sz w:val="22"/>
      <w:szCs w:val="14"/>
      <w:lang w:val="en-US"/>
    </w:rPr>
  </w:style>
  <w:style w:type="paragraph" w:customStyle="1" w:styleId="1-NormalPuceCcarr">
    <w:name w:val="1 - NormalPuce C (carré)"/>
    <w:basedOn w:val="Listepuces2"/>
    <w:autoRedefine/>
    <w:rsid w:val="00D67B54"/>
    <w:pPr>
      <w:autoSpaceDE w:val="0"/>
      <w:autoSpaceDN w:val="0"/>
      <w:spacing w:before="40" w:after="40" w:line="240" w:lineRule="auto"/>
      <w:contextualSpacing w:val="0"/>
      <w:jc w:val="both"/>
    </w:pPr>
    <w:rPr>
      <w:rFonts w:ascii="Times New Roman" w:hAnsi="Times New Roman"/>
      <w:iCs/>
      <w:sz w:val="22"/>
      <w:szCs w:val="24"/>
      <w:lang w:val="en-US" w:eastAsia="fr-FR" w:bidi="ar-SA"/>
    </w:rPr>
  </w:style>
  <w:style w:type="paragraph" w:customStyle="1" w:styleId="11-NormalPuceBcheck">
    <w:name w:val="11 - NormalPuceB (check)"/>
    <w:basedOn w:val="Listepuces3"/>
    <w:autoRedefine/>
    <w:rsid w:val="00D67B54"/>
    <w:pPr>
      <w:numPr>
        <w:numId w:val="3"/>
      </w:numPr>
      <w:autoSpaceDE w:val="0"/>
      <w:autoSpaceDN w:val="0"/>
      <w:spacing w:before="40" w:after="40" w:line="240" w:lineRule="auto"/>
      <w:ind w:left="1560" w:hanging="426"/>
      <w:contextualSpacing w:val="0"/>
      <w:jc w:val="both"/>
    </w:pPr>
    <w:rPr>
      <w:rFonts w:ascii="Times New Roman" w:hAnsi="Times New Roman"/>
      <w:iCs/>
      <w:sz w:val="22"/>
      <w:szCs w:val="24"/>
      <w:lang w:eastAsia="fr-FR" w:bidi="ar-SA"/>
    </w:rPr>
  </w:style>
  <w:style w:type="paragraph" w:customStyle="1" w:styleId="Paragraphe">
    <w:name w:val="Paragraphe"/>
    <w:basedOn w:val="Normal"/>
    <w:rsid w:val="00D67B54"/>
    <w:pPr>
      <w:spacing w:before="120" w:after="0" w:line="240" w:lineRule="auto"/>
      <w:jc w:val="both"/>
    </w:pPr>
    <w:rPr>
      <w:rFonts w:ascii="Times New Roman" w:eastAsia="Times New Roman" w:hAnsi="Times New Roman" w:cs="Times New Roman"/>
      <w:color w:val="auto"/>
      <w:sz w:val="22"/>
      <w:szCs w:val="24"/>
      <w:lang w:eastAsia="fr-FR"/>
    </w:rPr>
  </w:style>
  <w:style w:type="paragraph" w:customStyle="1" w:styleId="SujetGras">
    <w:name w:val="Sujet Gras"/>
    <w:basedOn w:val="Normal"/>
    <w:next w:val="Normal"/>
    <w:rsid w:val="00D67B54"/>
    <w:pPr>
      <w:spacing w:before="100" w:after="0" w:line="240" w:lineRule="auto"/>
      <w:ind w:left="288"/>
      <w:jc w:val="both"/>
    </w:pPr>
    <w:rPr>
      <w:rFonts w:ascii="Tahoma" w:eastAsia="Times New Roman" w:hAnsi="Tahoma" w:cs="Times New Roman"/>
      <w:b/>
      <w:bCs/>
      <w:color w:val="auto"/>
      <w:sz w:val="22"/>
      <w:szCs w:val="20"/>
      <w:lang w:eastAsia="fr-FR"/>
    </w:rPr>
  </w:style>
  <w:style w:type="paragraph" w:styleId="Listepuces2">
    <w:name w:val="List Bullet 2"/>
    <w:basedOn w:val="Normal"/>
    <w:uiPriority w:val="99"/>
    <w:semiHidden/>
    <w:unhideWhenUsed/>
    <w:rsid w:val="00D67B54"/>
    <w:pPr>
      <w:tabs>
        <w:tab w:val="num" w:pos="530"/>
      </w:tabs>
      <w:spacing w:before="200" w:after="200" w:line="276" w:lineRule="auto"/>
      <w:ind w:left="530" w:hanging="360"/>
      <w:contextualSpacing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styleId="Listepuces3">
    <w:name w:val="List Bullet 3"/>
    <w:basedOn w:val="Normal"/>
    <w:uiPriority w:val="99"/>
    <w:semiHidden/>
    <w:unhideWhenUsed/>
    <w:rsid w:val="00D67B54"/>
    <w:pPr>
      <w:tabs>
        <w:tab w:val="num" w:pos="360"/>
      </w:tabs>
      <w:spacing w:before="200" w:after="200" w:line="276" w:lineRule="auto"/>
      <w:ind w:left="360" w:hanging="360"/>
      <w:contextualSpacing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paragraph" w:customStyle="1" w:styleId="1-NormalPuceA">
    <w:name w:val="1 - NormalPuce A"/>
    <w:basedOn w:val="Listepuces"/>
    <w:next w:val="1-Normal"/>
    <w:autoRedefine/>
    <w:rsid w:val="00603FD6"/>
    <w:pPr>
      <w:widowControl w:val="0"/>
      <w:tabs>
        <w:tab w:val="num" w:pos="539"/>
      </w:tabs>
      <w:autoSpaceDE w:val="0"/>
      <w:autoSpaceDN w:val="0"/>
      <w:spacing w:before="40" w:after="40" w:line="240" w:lineRule="auto"/>
      <w:ind w:left="539" w:hanging="284"/>
      <w:contextualSpacing w:val="0"/>
      <w:jc w:val="both"/>
    </w:pPr>
    <w:rPr>
      <w:rFonts w:ascii="Times New Roman" w:hAnsi="Times New Roman"/>
      <w:iCs/>
      <w:sz w:val="22"/>
      <w:szCs w:val="24"/>
      <w:lang w:val="en-US" w:eastAsia="fr-FR" w:bidi="ar-SA"/>
    </w:rPr>
  </w:style>
  <w:style w:type="paragraph" w:customStyle="1" w:styleId="1-NormalA">
    <w:name w:val="1 - Normal A"/>
    <w:basedOn w:val="En-tte"/>
    <w:next w:val="11-Normal"/>
    <w:autoRedefine/>
    <w:rsid w:val="00603FD6"/>
    <w:pPr>
      <w:keepNext/>
      <w:numPr>
        <w:numId w:val="4"/>
      </w:numPr>
      <w:tabs>
        <w:tab w:val="clear" w:pos="927"/>
        <w:tab w:val="clear" w:pos="4536"/>
        <w:tab w:val="clear" w:pos="9072"/>
        <w:tab w:val="num" w:pos="426"/>
      </w:tabs>
      <w:autoSpaceDE w:val="0"/>
      <w:autoSpaceDN w:val="0"/>
      <w:spacing w:before="120" w:after="120"/>
      <w:ind w:left="425" w:hanging="425"/>
    </w:pPr>
    <w:rPr>
      <w:rFonts w:ascii="BankGothic Lt BT" w:hAnsi="BankGothic Lt BT"/>
      <w:b/>
      <w:bCs/>
      <w:iCs/>
      <w:color w:val="FF6600"/>
      <w:sz w:val="22"/>
      <w:szCs w:val="24"/>
      <w:lang w:val="en-US" w:eastAsia="fr-FR" w:bidi="ar-SA"/>
    </w:rPr>
  </w:style>
  <w:style w:type="paragraph" w:customStyle="1" w:styleId="1-NormalPuceB">
    <w:name w:val="1 - NormalPuce B"/>
    <w:basedOn w:val="Normal"/>
    <w:autoRedefine/>
    <w:rsid w:val="00603FD6"/>
    <w:pPr>
      <w:keepLines/>
      <w:widowControl w:val="0"/>
      <w:tabs>
        <w:tab w:val="num" w:pos="1276"/>
      </w:tabs>
      <w:spacing w:before="40" w:after="40" w:line="240" w:lineRule="auto"/>
      <w:jc w:val="both"/>
    </w:pPr>
    <w:rPr>
      <w:rFonts w:ascii="Times New Roman" w:eastAsia="Times New Roman" w:hAnsi="Times New Roman" w:cs="Times New Roman"/>
      <w:color w:val="auto"/>
      <w:sz w:val="22"/>
      <w:szCs w:val="20"/>
      <w:lang w:val="en-GB" w:eastAsia="fr-FR"/>
    </w:rPr>
  </w:style>
  <w:style w:type="paragraph" w:customStyle="1" w:styleId="Normal1-LeNormal1">
    <w:name w:val="Normal.1 - Le Normal1"/>
    <w:next w:val="Normalcentr"/>
    <w:rsid w:val="00603FD6"/>
    <w:pPr>
      <w:spacing w:before="40" w:after="40"/>
      <w:jc w:val="both"/>
    </w:pPr>
    <w:rPr>
      <w:rFonts w:ascii="Tahoma" w:hAnsi="Tahoma"/>
      <w:sz w:val="22"/>
    </w:rPr>
  </w:style>
  <w:style w:type="paragraph" w:styleId="Listepuces">
    <w:name w:val="List Bullet"/>
    <w:basedOn w:val="Normal"/>
    <w:uiPriority w:val="99"/>
    <w:unhideWhenUsed/>
    <w:rsid w:val="00603FD6"/>
    <w:pPr>
      <w:tabs>
        <w:tab w:val="num" w:pos="4949"/>
      </w:tabs>
      <w:spacing w:before="200" w:after="200" w:line="276" w:lineRule="auto"/>
      <w:ind w:left="4949" w:hanging="360"/>
      <w:contextualSpacing/>
    </w:pPr>
    <w:rPr>
      <w:rFonts w:ascii="Calibri" w:eastAsia="Times New Roman" w:hAnsi="Calibri" w:cs="Times New Roman"/>
      <w:color w:val="auto"/>
      <w:sz w:val="24"/>
      <w:szCs w:val="20"/>
      <w:lang w:bidi="en-US"/>
    </w:rPr>
  </w:style>
  <w:style w:type="table" w:styleId="Listeclaire-Accent5">
    <w:name w:val="Light List Accent 5"/>
    <w:basedOn w:val="TableauNormal"/>
    <w:uiPriority w:val="61"/>
    <w:rsid w:val="00CD6B8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1">
    <w:name w:val="Light List Accent 1"/>
    <w:basedOn w:val="TableauNormal"/>
    <w:uiPriority w:val="61"/>
    <w:rsid w:val="00CD6B8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auListe3-Accentuation1">
    <w:name w:val="List Table 3 Accent 1"/>
    <w:basedOn w:val="TableauNormal"/>
    <w:uiPriority w:val="48"/>
    <w:rsid w:val="0068630F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68630F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eauGrille1Clair-Accentuation1">
    <w:name w:val="Grid Table 1 Light Accent 1"/>
    <w:basedOn w:val="TableauNormal"/>
    <w:uiPriority w:val="46"/>
    <w:rsid w:val="00BA340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BA340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b">
    <w:name w:val="b"/>
    <w:basedOn w:val="Policepardfaut"/>
    <w:rsid w:val="00986FBE"/>
  </w:style>
  <w:style w:type="character" w:customStyle="1" w:styleId="kvov">
    <w:name w:val="kvov"/>
    <w:basedOn w:val="Policepardfaut"/>
    <w:rsid w:val="00986FBE"/>
  </w:style>
  <w:style w:type="character" w:customStyle="1" w:styleId="k">
    <w:name w:val="k"/>
    <w:basedOn w:val="Policepardfaut"/>
    <w:rsid w:val="00986FBE"/>
  </w:style>
  <w:style w:type="character" w:customStyle="1" w:styleId="s">
    <w:name w:val="s"/>
    <w:basedOn w:val="Policepardfaut"/>
    <w:rsid w:val="00986FBE"/>
  </w:style>
  <w:style w:type="character" w:styleId="Mentionnonrsolue">
    <w:name w:val="Unresolved Mention"/>
    <w:basedOn w:val="Policepardfaut"/>
    <w:uiPriority w:val="99"/>
    <w:semiHidden/>
    <w:unhideWhenUsed/>
    <w:rsid w:val="00986FBE"/>
    <w:rPr>
      <w:color w:val="605E5C"/>
      <w:shd w:val="clear" w:color="auto" w:fill="E1DFDD"/>
    </w:rPr>
  </w:style>
  <w:style w:type="paragraph" w:customStyle="1" w:styleId="TITREPRINCIPALB">
    <w:name w:val="TITRE PRINCIPALB"/>
    <w:basedOn w:val="Normal"/>
    <w:link w:val="TITREPRINCIPALBCar"/>
    <w:qFormat/>
    <w:rsid w:val="00AC5954"/>
    <w:pPr>
      <w:pageBreakBefore/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EBD5F"/>
      <w:adjustRightInd w:val="0"/>
      <w:spacing w:before="120" w:after="140" w:line="240" w:lineRule="auto"/>
      <w:contextualSpacing/>
      <w:jc w:val="both"/>
      <w:textAlignment w:val="baseline"/>
      <w:outlineLvl w:val="0"/>
    </w:pPr>
    <w:rPr>
      <w:rFonts w:ascii="Calibri" w:eastAsia="MS Mincho" w:hAnsi="Calibri" w:cs="Times New Roman"/>
      <w:color w:val="FFFFFF"/>
      <w:sz w:val="32"/>
    </w:rPr>
  </w:style>
  <w:style w:type="character" w:customStyle="1" w:styleId="TITREPRINCIPALBCar">
    <w:name w:val="TITRE PRINCIPALB Car"/>
    <w:basedOn w:val="Policepardfaut"/>
    <w:link w:val="TITREPRINCIPALB"/>
    <w:rsid w:val="00AC5954"/>
    <w:rPr>
      <w:rFonts w:eastAsia="MS Mincho"/>
      <w:color w:val="FFFFFF"/>
      <w:sz w:val="32"/>
      <w:szCs w:val="22"/>
      <w:shd w:val="clear" w:color="auto" w:fill="9EBD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7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5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93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177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5607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832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691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63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80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86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376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89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620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749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903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40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40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135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8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00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393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563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62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198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318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657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91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56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26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966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615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l.laurier\OneDrive\Documents\CHEFFERIE%20DE%20PROJET\template%20agilab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FA43258E738042915737CE465CCA0F" ma:contentTypeVersion="12" ma:contentTypeDescription="Crée un document." ma:contentTypeScope="" ma:versionID="bf016b842c5c64a8ab484c74563ff6cb">
  <xsd:schema xmlns:xsd="http://www.w3.org/2001/XMLSchema" xmlns:xs="http://www.w3.org/2001/XMLSchema" xmlns:p="http://schemas.microsoft.com/office/2006/metadata/properties" xmlns:ns3="d2945599-6718-4e1f-b0ca-df6485d6088b" xmlns:ns4="fcc43f73-51a9-49cc-ac8d-aeae05028895" targetNamespace="http://schemas.microsoft.com/office/2006/metadata/properties" ma:root="true" ma:fieldsID="45a62b0dff72425c5722d875a545e689" ns3:_="" ns4:_="">
    <xsd:import namespace="d2945599-6718-4e1f-b0ca-df6485d6088b"/>
    <xsd:import namespace="fcc43f73-51a9-49cc-ac8d-aeae050288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945599-6718-4e1f-b0ca-df6485d608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43f73-51a9-49cc-ac8d-aeae0502889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9F936-E98A-439B-8893-2F2A1F464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66B9CD-D77B-40DC-AC76-2FD3F2FBD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945599-6718-4e1f-b0ca-df6485d6088b"/>
    <ds:schemaRef ds:uri="fcc43f73-51a9-49cc-ac8d-aeae050288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2805CD-7EDF-4C56-AD64-3B31D41946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915C564-A614-4D1B-B64A-1FC67577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agilab.dotx</Template>
  <TotalTime>9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Carl Laurier</dc:creator>
  <cp:keywords>AGILAB</cp:keywords>
  <dc:description/>
  <cp:lastModifiedBy>Carl Laurier</cp:lastModifiedBy>
  <cp:revision>5</cp:revision>
  <cp:lastPrinted>2020-08-06T09:10:00Z</cp:lastPrinted>
  <dcterms:created xsi:type="dcterms:W3CDTF">2020-08-06T08:54:00Z</dcterms:created>
  <dcterms:modified xsi:type="dcterms:W3CDTF">2020-08-06T09:31:00Z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0x01010059FA43258E738042915737CE465CCA0F</vt:lpwstr>
  </property>
</Properties>
</file>